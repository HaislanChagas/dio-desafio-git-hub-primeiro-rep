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87E2" w14:textId="77C7B02D" w:rsidR="008918F2" w:rsidRPr="00ED2FC5" w:rsidRDefault="00052A11">
      <w:pPr>
        <w:pStyle w:val="Ttulo1"/>
        <w:rPr>
          <w:lang w:val="pt-BR"/>
        </w:rPr>
      </w:pPr>
      <w:r>
        <w:rPr>
          <w:lang w:val="pt-BR"/>
        </w:rPr>
        <w:t>Pilar Padrão</w:t>
      </w:r>
    </w:p>
    <w:p w14:paraId="6DC8A523" w14:textId="1E3CBC57" w:rsidR="008918F2" w:rsidRDefault="00052A11" w:rsidP="00F22C48">
      <w:pPr>
        <w:pStyle w:val="Ttulo2"/>
        <w:rPr>
          <w:lang w:val="pt-BR"/>
        </w:rPr>
      </w:pPr>
      <w:r w:rsidRPr="00052A11">
        <w:rPr>
          <w:lang w:val="pt-BR"/>
        </w:rPr>
        <w:drawing>
          <wp:inline distT="0" distB="0" distL="0" distR="0" wp14:anchorId="65DBEE1B" wp14:editId="3523172C">
            <wp:extent cx="5731510" cy="326263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28C7" w14:textId="48F06D1D" w:rsidR="00052A11" w:rsidRDefault="00052A11" w:rsidP="00052A11">
      <w:pPr>
        <w:rPr>
          <w:lang w:val="pt-BR"/>
        </w:rPr>
      </w:pPr>
      <w:r>
        <w:rPr>
          <w:lang w:val="pt-BR"/>
        </w:rPr>
        <w:t>A partir de um modelo é possível repetir a estrutura.</w:t>
      </w:r>
    </w:p>
    <w:p w14:paraId="4A96D9AD" w14:textId="7C538EE1" w:rsidR="00052A11" w:rsidRPr="00052A11" w:rsidRDefault="00052A11" w:rsidP="00052A11">
      <w:pPr>
        <w:rPr>
          <w:lang w:val="pt-BR"/>
        </w:rPr>
      </w:pPr>
      <w:r>
        <w:rPr>
          <w:lang w:val="pt-BR"/>
        </w:rPr>
        <w:t xml:space="preserve">-b </w:t>
      </w:r>
    </w:p>
    <w:sectPr w:rsidR="00052A11" w:rsidRPr="00052A11" w:rsidSect="00ED2FC5">
      <w:footerReference w:type="default" r:id="rId8"/>
      <w:pgSz w:w="11906" w:h="16838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F3B09" w14:textId="77777777" w:rsidR="006C4272" w:rsidRDefault="006C4272">
      <w:r>
        <w:separator/>
      </w:r>
    </w:p>
    <w:p w14:paraId="2EB881BE" w14:textId="77777777" w:rsidR="006C4272" w:rsidRDefault="006C4272"/>
  </w:endnote>
  <w:endnote w:type="continuationSeparator" w:id="0">
    <w:p w14:paraId="3C8BE718" w14:textId="77777777" w:rsidR="006C4272" w:rsidRDefault="006C4272">
      <w:r>
        <w:continuationSeparator/>
      </w:r>
    </w:p>
    <w:p w14:paraId="5E2D66D9" w14:textId="77777777" w:rsidR="006C4272" w:rsidRDefault="006C42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8FFE3" w14:textId="77777777" w:rsidR="008918F2" w:rsidRDefault="00E34FED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ED2FC5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CA811" w14:textId="77777777" w:rsidR="006C4272" w:rsidRDefault="006C4272">
      <w:r>
        <w:separator/>
      </w:r>
    </w:p>
    <w:p w14:paraId="6E58604D" w14:textId="77777777" w:rsidR="006C4272" w:rsidRDefault="006C4272"/>
  </w:footnote>
  <w:footnote w:type="continuationSeparator" w:id="0">
    <w:p w14:paraId="1722301A" w14:textId="77777777" w:rsidR="006C4272" w:rsidRDefault="006C4272">
      <w:r>
        <w:continuationSeparator/>
      </w:r>
    </w:p>
    <w:p w14:paraId="159C0C72" w14:textId="77777777" w:rsidR="006C4272" w:rsidRDefault="006C42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11"/>
    <w:rsid w:val="0004068E"/>
    <w:rsid w:val="00052A11"/>
    <w:rsid w:val="001F0CCA"/>
    <w:rsid w:val="00384C4B"/>
    <w:rsid w:val="00425F0D"/>
    <w:rsid w:val="00467017"/>
    <w:rsid w:val="006150E0"/>
    <w:rsid w:val="006C4272"/>
    <w:rsid w:val="00713E5A"/>
    <w:rsid w:val="008918F2"/>
    <w:rsid w:val="00A00F75"/>
    <w:rsid w:val="00B0047B"/>
    <w:rsid w:val="00B41922"/>
    <w:rsid w:val="00E34FED"/>
    <w:rsid w:val="00E428BD"/>
    <w:rsid w:val="00E93456"/>
    <w:rsid w:val="00ED2FC5"/>
    <w:rsid w:val="00F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EB46C"/>
  <w15:chartTrackingRefBased/>
  <w15:docId w15:val="{8FB4BC03-A4AD-4919-BA91-D0F2CAD0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CA"/>
  </w:style>
  <w:style w:type="paragraph" w:styleId="Ttulo1">
    <w:name w:val="heading 1"/>
    <w:basedOn w:val="Normal"/>
    <w:next w:val="Normal"/>
    <w:link w:val="Ttulo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har">
    <w:name w:val="Título 1 Char"/>
    <w:basedOn w:val="Fontepargpadro"/>
    <w:link w:val="Ttulo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713E5A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Fontepargpadro"/>
    <w:uiPriority w:val="98"/>
    <w:qFormat/>
    <w:rsid w:val="00F22C48"/>
    <w:rPr>
      <w:color w:val="731C3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5F0D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5F0D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5F0D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5F0D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5F0D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5F0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5F0D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5F0D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5F0D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5F0D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5F0D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5F0D"/>
    <w:rPr>
      <w:rFonts w:ascii="Consolas" w:hAnsi="Consolas"/>
      <w:sz w:val="22"/>
      <w:szCs w:val="21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sl\AppData\Roaming\Microsoft\Templates\Fazer%20anota&#231;&#245;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Fazer anotações</Template>
  <TotalTime>33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haislan willian</dc:creator>
  <cp:keywords/>
  <dc:description/>
  <cp:lastModifiedBy>haislan chagas</cp:lastModifiedBy>
  <cp:revision>1</cp:revision>
  <dcterms:created xsi:type="dcterms:W3CDTF">2024-05-16T16:09:00Z</dcterms:created>
  <dcterms:modified xsi:type="dcterms:W3CDTF">2024-05-16T16:42:00Z</dcterms:modified>
</cp:coreProperties>
</file>