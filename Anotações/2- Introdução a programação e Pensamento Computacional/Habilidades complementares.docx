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D29E" w14:textId="4AA30AC0" w:rsidR="00F10C58" w:rsidRDefault="00F10C58" w:rsidP="00F10C58">
      <w:pPr>
        <w:pStyle w:val="Ttulo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Habilidades complementares</w:t>
      </w:r>
    </w:p>
    <w:p w14:paraId="090C23A1" w14:textId="7A45A75F" w:rsidR="00F10C58" w:rsidRPr="00F10C58" w:rsidRDefault="00F10C58" w:rsidP="00F10C58">
      <w:pPr>
        <w:pStyle w:val="PargrafodaLista"/>
        <w:numPr>
          <w:ilvl w:val="0"/>
          <w:numId w:val="6"/>
        </w:numPr>
        <w:rPr>
          <w:lang w:val="pt-BR"/>
        </w:rPr>
      </w:pPr>
      <w:r w:rsidRPr="00F10C58">
        <w:rPr>
          <w:lang w:val="pt-BR"/>
        </w:rPr>
        <w:t>Raciocínio logico:</w:t>
      </w:r>
      <w:r>
        <w:rPr>
          <w:lang w:val="pt-BR"/>
        </w:rPr>
        <w:t xml:space="preserve"> </w:t>
      </w:r>
      <w:r w:rsidRPr="00F10C58">
        <w:rPr>
          <w:b/>
          <w:bCs/>
          <w:lang w:val="pt-BR"/>
        </w:rPr>
        <w:t>É uma forma de pensamento mais estruturado, ou raciocínio que permite encontrar a conclusão ou determinar a resolução de um problema.</w:t>
      </w:r>
      <w:r>
        <w:rPr>
          <w:b/>
          <w:bCs/>
          <w:lang w:val="pt-BR"/>
        </w:rPr>
        <w:t xml:space="preserve"> &gt; DEVE SER TREINADO</w:t>
      </w:r>
    </w:p>
    <w:p w14:paraId="5D32E3E4" w14:textId="00D2ABFE" w:rsidR="00F10C58" w:rsidRDefault="00F10C58" w:rsidP="00F10C58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Indução = Ciências experimentais – Leis e Teorias</w:t>
      </w:r>
    </w:p>
    <w:p w14:paraId="2D1CF21C" w14:textId="4C8937F2" w:rsidR="00F10C58" w:rsidRDefault="00F10C58" w:rsidP="00F10C58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Dedução = Previsão e explicativo</w:t>
      </w:r>
    </w:p>
    <w:p w14:paraId="47342198" w14:textId="7E6383ED" w:rsidR="00F10C58" w:rsidRDefault="00F10C58" w:rsidP="00F10C58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Abdução = Conclusão &gt; Premissa</w:t>
      </w:r>
    </w:p>
    <w:p w14:paraId="4AC9220B" w14:textId="2951B07C" w:rsidR="00F10C58" w:rsidRPr="00F10C58" w:rsidRDefault="00F10C58" w:rsidP="00F10C58">
      <w:pPr>
        <w:rPr>
          <w:lang w:val="pt-BR"/>
        </w:rPr>
      </w:pPr>
      <w:r w:rsidRPr="00F10C58">
        <w:rPr>
          <w:lang w:val="pt-BR"/>
        </w:rPr>
        <w:drawing>
          <wp:inline distT="0" distB="0" distL="0" distR="0" wp14:anchorId="3DEC5153" wp14:editId="661596C6">
            <wp:extent cx="3200400" cy="1809399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03" cy="18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2C9F" w14:textId="7A5F2791" w:rsidR="00A458C5" w:rsidRDefault="00F10C58" w:rsidP="00A458C5">
      <w:pPr>
        <w:pStyle w:val="PargrafodaLista"/>
        <w:numPr>
          <w:ilvl w:val="0"/>
          <w:numId w:val="6"/>
        </w:numPr>
        <w:rPr>
          <w:b/>
          <w:bCs/>
          <w:lang w:val="pt-BR"/>
        </w:rPr>
      </w:pPr>
      <w:r w:rsidRPr="00F10C58">
        <w:rPr>
          <w:b/>
          <w:bCs/>
          <w:lang w:val="pt-BR"/>
        </w:rPr>
        <w:t>Aperfeiçoamento:</w:t>
      </w:r>
      <w:r w:rsidR="00A458C5">
        <w:rPr>
          <w:b/>
          <w:bCs/>
          <w:lang w:val="pt-BR"/>
        </w:rPr>
        <w:t xml:space="preserve"> </w:t>
      </w:r>
      <w:r w:rsidR="00A458C5">
        <w:rPr>
          <w:lang w:val="pt-BR"/>
        </w:rPr>
        <w:t>Melhoramento, Ato de aperfeiçoar, aprimoramento, refinamento.</w:t>
      </w:r>
    </w:p>
    <w:p w14:paraId="2F7DD386" w14:textId="5BF92C9A" w:rsidR="00A458C5" w:rsidRPr="00A458C5" w:rsidRDefault="00A458C5" w:rsidP="00A458C5">
      <w:pPr>
        <w:pStyle w:val="PargrafodaLista"/>
        <w:numPr>
          <w:ilvl w:val="0"/>
          <w:numId w:val="6"/>
        </w:numPr>
        <w:rPr>
          <w:b/>
          <w:bCs/>
          <w:lang w:val="pt-BR"/>
        </w:rPr>
      </w:pPr>
      <w:r>
        <w:rPr>
          <w:b/>
          <w:bCs/>
          <w:lang w:val="pt-BR"/>
        </w:rPr>
        <w:t>Ato de aperfeiçoar: Melhor uso de recurso/ melhorar códigos e algoritmos</w:t>
      </w:r>
    </w:p>
    <w:p w14:paraId="04207448" w14:textId="1A807FDB" w:rsidR="00A458C5" w:rsidRPr="00A458C5" w:rsidRDefault="00A458C5" w:rsidP="00A458C5">
      <w:pPr>
        <w:pStyle w:val="PargrafodaLista"/>
        <w:numPr>
          <w:ilvl w:val="0"/>
          <w:numId w:val="9"/>
        </w:numPr>
        <w:rPr>
          <w:b/>
          <w:bCs/>
          <w:lang w:val="pt-BR"/>
        </w:rPr>
      </w:pPr>
      <w:r>
        <w:rPr>
          <w:lang w:val="pt-BR"/>
        </w:rPr>
        <w:t>Encontrar solução eficiente</w:t>
      </w:r>
    </w:p>
    <w:p w14:paraId="4EB5BE70" w14:textId="4AC8DA1C" w:rsidR="00A458C5" w:rsidRPr="00A458C5" w:rsidRDefault="00A458C5" w:rsidP="00A458C5">
      <w:pPr>
        <w:pStyle w:val="PargrafodaLista"/>
        <w:numPr>
          <w:ilvl w:val="0"/>
          <w:numId w:val="9"/>
        </w:numPr>
        <w:rPr>
          <w:b/>
          <w:bCs/>
          <w:lang w:val="pt-BR"/>
        </w:rPr>
      </w:pPr>
      <w:r>
        <w:rPr>
          <w:lang w:val="pt-BR"/>
        </w:rPr>
        <w:t>Optimização de processos</w:t>
      </w:r>
    </w:p>
    <w:p w14:paraId="166436AC" w14:textId="2B66CAEC" w:rsidR="00A458C5" w:rsidRPr="00A458C5" w:rsidRDefault="00A458C5" w:rsidP="00A458C5">
      <w:pPr>
        <w:pStyle w:val="PargrafodaLista"/>
        <w:numPr>
          <w:ilvl w:val="0"/>
          <w:numId w:val="9"/>
        </w:numPr>
        <w:rPr>
          <w:b/>
          <w:bCs/>
          <w:lang w:val="pt-BR"/>
        </w:rPr>
      </w:pPr>
      <w:r>
        <w:rPr>
          <w:lang w:val="pt-BR"/>
        </w:rPr>
        <w:t>Simplificar linhas de codigo</w:t>
      </w:r>
    </w:p>
    <w:p w14:paraId="4F5CD4F9" w14:textId="57A4DDD5" w:rsidR="00A458C5" w:rsidRPr="00A458C5" w:rsidRDefault="00A458C5" w:rsidP="00A458C5">
      <w:pPr>
        <w:pStyle w:val="PargrafodaLista"/>
        <w:numPr>
          <w:ilvl w:val="0"/>
          <w:numId w:val="9"/>
        </w:numPr>
        <w:rPr>
          <w:b/>
          <w:bCs/>
          <w:lang w:val="pt-BR"/>
        </w:rPr>
      </w:pPr>
      <w:r>
        <w:rPr>
          <w:lang w:val="pt-BR"/>
        </w:rPr>
        <w:t>Funções bem definidas</w:t>
      </w:r>
    </w:p>
    <w:p w14:paraId="35E1CC66" w14:textId="77777777" w:rsidR="00F10C58" w:rsidRPr="00F10C58" w:rsidRDefault="00F10C58" w:rsidP="00F10C58">
      <w:pPr>
        <w:rPr>
          <w:lang w:val="pt-BR"/>
        </w:rPr>
      </w:pPr>
    </w:p>
    <w:p w14:paraId="3A619F61" w14:textId="77777777" w:rsidR="00F10C58" w:rsidRPr="00F10C58" w:rsidRDefault="00F10C58" w:rsidP="00F10C58">
      <w:pPr>
        <w:rPr>
          <w:lang w:val="pt-BR"/>
        </w:rPr>
      </w:pPr>
    </w:p>
    <w:sectPr w:rsidR="00F10C58" w:rsidRPr="00F10C58" w:rsidSect="00ED2FC5">
      <w:footerReference w:type="default" r:id="rId8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79D7" w14:textId="77777777" w:rsidR="009D0C4D" w:rsidRDefault="009D0C4D">
      <w:r>
        <w:separator/>
      </w:r>
    </w:p>
    <w:p w14:paraId="742B0A63" w14:textId="77777777" w:rsidR="009D0C4D" w:rsidRDefault="009D0C4D"/>
  </w:endnote>
  <w:endnote w:type="continuationSeparator" w:id="0">
    <w:p w14:paraId="08F2B1DB" w14:textId="77777777" w:rsidR="009D0C4D" w:rsidRDefault="009D0C4D">
      <w:r>
        <w:continuationSeparator/>
      </w:r>
    </w:p>
    <w:p w14:paraId="619DD7A7" w14:textId="77777777" w:rsidR="009D0C4D" w:rsidRDefault="009D0C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8BF7A" w14:textId="77777777" w:rsidR="008918F2" w:rsidRDefault="00E34F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ED2FC5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CB60" w14:textId="77777777" w:rsidR="009D0C4D" w:rsidRDefault="009D0C4D">
      <w:r>
        <w:separator/>
      </w:r>
    </w:p>
    <w:p w14:paraId="5F8CDB58" w14:textId="77777777" w:rsidR="009D0C4D" w:rsidRDefault="009D0C4D"/>
  </w:footnote>
  <w:footnote w:type="continuationSeparator" w:id="0">
    <w:p w14:paraId="3B1299CB" w14:textId="77777777" w:rsidR="009D0C4D" w:rsidRDefault="009D0C4D">
      <w:r>
        <w:continuationSeparator/>
      </w:r>
    </w:p>
    <w:p w14:paraId="53A2C694" w14:textId="77777777" w:rsidR="009D0C4D" w:rsidRDefault="009D0C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A75FAA"/>
    <w:multiLevelType w:val="hybridMultilevel"/>
    <w:tmpl w:val="750AA248"/>
    <w:lvl w:ilvl="0" w:tplc="0504A9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95300"/>
    <w:multiLevelType w:val="hybridMultilevel"/>
    <w:tmpl w:val="2F4E2094"/>
    <w:lvl w:ilvl="0" w:tplc="83C0FD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B0D6A"/>
    <w:multiLevelType w:val="hybridMultilevel"/>
    <w:tmpl w:val="8E225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A0EA4"/>
    <w:multiLevelType w:val="hybridMultilevel"/>
    <w:tmpl w:val="8B0A7746"/>
    <w:lvl w:ilvl="0" w:tplc="093E13C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58"/>
    <w:rsid w:val="0004068E"/>
    <w:rsid w:val="001F0CCA"/>
    <w:rsid w:val="00384C4B"/>
    <w:rsid w:val="00425F0D"/>
    <w:rsid w:val="00467017"/>
    <w:rsid w:val="006150E0"/>
    <w:rsid w:val="00713E5A"/>
    <w:rsid w:val="008918F2"/>
    <w:rsid w:val="009D0C4D"/>
    <w:rsid w:val="00A00F75"/>
    <w:rsid w:val="00A458C5"/>
    <w:rsid w:val="00B0047B"/>
    <w:rsid w:val="00B41922"/>
    <w:rsid w:val="00E34FED"/>
    <w:rsid w:val="00E428BD"/>
    <w:rsid w:val="00E93456"/>
    <w:rsid w:val="00ED2FC5"/>
    <w:rsid w:val="00F10C58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A52CD"/>
  <w15:chartTrackingRefBased/>
  <w15:docId w15:val="{CB5E96B5-C4FF-4182-A49D-42FEE5C9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Ttulo1">
    <w:name w:val="heading 1"/>
    <w:basedOn w:val="Normal"/>
    <w:next w:val="Normal"/>
    <w:link w:val="Ttulo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713E5A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8"/>
    <w:qFormat/>
    <w:rsid w:val="00F22C48"/>
    <w:rPr>
      <w:color w:val="731C3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5F0D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5F0D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5F0D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5F0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5F0D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5F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5F0D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5F0D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5F0D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5F0D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5F0D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5F0D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PargrafodaLista">
    <w:name w:val="List Paragraph"/>
    <w:basedOn w:val="Normal"/>
    <w:uiPriority w:val="34"/>
    <w:unhideWhenUsed/>
    <w:qFormat/>
    <w:rsid w:val="00F1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Fazer%20anota&#231;&#245;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anotações</Template>
  <TotalTime>13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chagas</cp:lastModifiedBy>
  <cp:revision>1</cp:revision>
  <dcterms:created xsi:type="dcterms:W3CDTF">2024-05-16T15:38:00Z</dcterms:created>
  <dcterms:modified xsi:type="dcterms:W3CDTF">2024-05-16T15:51:00Z</dcterms:modified>
</cp:coreProperties>
</file>