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D9EC" w14:textId="1A474CDC" w:rsidR="008918F2" w:rsidRPr="00ED2FC5" w:rsidRDefault="00DE0E69">
      <w:pPr>
        <w:pStyle w:val="Ttulo1"/>
        <w:rPr>
          <w:lang w:val="pt-BR"/>
        </w:rPr>
      </w:pPr>
      <w:r>
        <w:rPr>
          <w:lang w:val="pt-BR"/>
        </w:rPr>
        <w:t>Pilar de Decomposição</w:t>
      </w:r>
    </w:p>
    <w:p w14:paraId="28C4FB90" w14:textId="12E17DF2" w:rsidR="008918F2" w:rsidRDefault="00DE0E69" w:rsidP="00F22C48">
      <w:pPr>
        <w:pStyle w:val="Ttulo2"/>
        <w:rPr>
          <w:lang w:val="pt-BR"/>
        </w:rPr>
      </w:pPr>
      <w:proofErr w:type="spellStart"/>
      <w:r>
        <w:rPr>
          <w:lang w:val="pt-BR"/>
        </w:rPr>
        <w:t>Def</w:t>
      </w:r>
      <w:proofErr w:type="spellEnd"/>
      <w:r>
        <w:rPr>
          <w:lang w:val="pt-BR"/>
        </w:rPr>
        <w:t xml:space="preserve"> geral:</w:t>
      </w:r>
    </w:p>
    <w:p w14:paraId="6FA97478" w14:textId="4B075C2B" w:rsidR="00DE0E69" w:rsidRDefault="00DE0E69" w:rsidP="00DE0E69">
      <w:pPr>
        <w:rPr>
          <w:lang w:val="pt-BR"/>
        </w:rPr>
      </w:pPr>
      <w:r>
        <w:rPr>
          <w:lang w:val="pt-BR"/>
        </w:rPr>
        <w:t>É preciso compreender como executar cada etapa de um pensamento computacional</w:t>
      </w:r>
    </w:p>
    <w:p w14:paraId="06008855" w14:textId="51C4A32B" w:rsidR="00DE0E69" w:rsidRDefault="00DE0E69" w:rsidP="00DE0E69">
      <w:pPr>
        <w:rPr>
          <w:lang w:val="pt-BR"/>
        </w:rPr>
      </w:pPr>
      <w:r>
        <w:rPr>
          <w:lang w:val="pt-BR"/>
        </w:rPr>
        <w:t>Dessa forma, as aulas subsequentes são dedicadas a compreensão individual de cada pilar desse processo de pensamento.</w:t>
      </w:r>
    </w:p>
    <w:p w14:paraId="2FC09D08" w14:textId="44FCDCBE" w:rsidR="00DE0E69" w:rsidRDefault="00DE0E69" w:rsidP="00DE0E69">
      <w:pPr>
        <w:rPr>
          <w:lang w:val="pt-BR"/>
        </w:rPr>
      </w:pPr>
    </w:p>
    <w:p w14:paraId="33AD3187" w14:textId="1E557803" w:rsidR="00DE0E69" w:rsidRDefault="00DE0E69" w:rsidP="00DE0E6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Primeiro passo da resolução de problemas dentro do conceito computacional:</w:t>
      </w:r>
    </w:p>
    <w:p w14:paraId="4FE9C4DC" w14:textId="137CE9CC" w:rsidR="00DE0E69" w:rsidRDefault="00DE0E69" w:rsidP="00DE0E69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Analise</w:t>
      </w:r>
      <w:r>
        <w:rPr>
          <w:lang w:val="pt-BR"/>
        </w:rPr>
        <w:t xml:space="preserve"> </w:t>
      </w:r>
      <w:r>
        <w:rPr>
          <w:lang w:val="pt-BR"/>
        </w:rPr>
        <w:t>&gt; Processo de quebra = Estudar, expor, decompor elementos constituintes</w:t>
      </w:r>
    </w:p>
    <w:p w14:paraId="05E95BA4" w14:textId="02B44BB4" w:rsidR="00DE0E69" w:rsidRDefault="00DE0E69" w:rsidP="00DE0E69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Síntese &gt; Combinar os elementos recompondo problema original.</w:t>
      </w:r>
    </w:p>
    <w:p w14:paraId="7BDF3A54" w14:textId="77777777" w:rsidR="00171541" w:rsidRDefault="00171541" w:rsidP="00DE0E69">
      <w:pPr>
        <w:rPr>
          <w:lang w:val="pt-BR"/>
        </w:rPr>
      </w:pPr>
      <w:r w:rsidRPr="00171541">
        <w:rPr>
          <w:lang w:val="pt-BR"/>
        </w:rPr>
        <w:drawing>
          <wp:inline distT="0" distB="0" distL="0" distR="0" wp14:anchorId="7EC2A6DA" wp14:editId="6FF251AE">
            <wp:extent cx="5731510" cy="32086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5D21" w14:textId="77777777" w:rsidR="00171541" w:rsidRDefault="00171541" w:rsidP="00DE0E69">
      <w:pPr>
        <w:rPr>
          <w:lang w:val="pt-BR"/>
        </w:rPr>
      </w:pPr>
      <w:r>
        <w:rPr>
          <w:lang w:val="pt-BR"/>
        </w:rPr>
        <w:t>-</w:t>
      </w:r>
    </w:p>
    <w:p w14:paraId="7567A2E7" w14:textId="2307F559" w:rsidR="00DE0E69" w:rsidRDefault="00171541" w:rsidP="00DE0E69">
      <w:pPr>
        <w:rPr>
          <w:lang w:val="pt-BR"/>
        </w:rPr>
      </w:pPr>
      <w:r w:rsidRPr="00171541">
        <w:rPr>
          <w:lang w:val="pt-BR"/>
        </w:rPr>
        <w:lastRenderedPageBreak/>
        <w:drawing>
          <wp:inline distT="0" distB="0" distL="0" distR="0" wp14:anchorId="728B3567" wp14:editId="1C271972">
            <wp:extent cx="5731510" cy="3177540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E69">
        <w:rPr>
          <w:lang w:val="pt-BR"/>
        </w:rPr>
        <w:t xml:space="preserve"> </w:t>
      </w:r>
    </w:p>
    <w:p w14:paraId="035C1407" w14:textId="450EA7AB" w:rsidR="00171541" w:rsidRDefault="00171541" w:rsidP="00DE0E69">
      <w:pPr>
        <w:rPr>
          <w:lang w:val="pt-BR"/>
        </w:rPr>
      </w:pPr>
      <w:r>
        <w:rPr>
          <w:lang w:val="pt-BR"/>
        </w:rPr>
        <w:t>Saber pontuar, os pontos exatos de ações, evita que haja modificações fora do padrão exato, se separar em funções, quando precisar alterar será apenas necessário altera á função não todo o codigo, e será pontual.</w:t>
      </w:r>
    </w:p>
    <w:p w14:paraId="5E433345" w14:textId="77777777" w:rsidR="00171541" w:rsidRPr="00DE0E69" w:rsidRDefault="00171541" w:rsidP="00DE0E69">
      <w:pPr>
        <w:rPr>
          <w:lang w:val="pt-BR"/>
        </w:rPr>
      </w:pPr>
    </w:p>
    <w:sectPr w:rsidR="00171541" w:rsidRPr="00DE0E69" w:rsidSect="00ED2FC5">
      <w:footerReference w:type="default" r:id="rId9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FA0D5" w14:textId="77777777" w:rsidR="00297EB1" w:rsidRDefault="00297EB1">
      <w:r>
        <w:separator/>
      </w:r>
    </w:p>
    <w:p w14:paraId="2669C646" w14:textId="77777777" w:rsidR="00297EB1" w:rsidRDefault="00297EB1"/>
  </w:endnote>
  <w:endnote w:type="continuationSeparator" w:id="0">
    <w:p w14:paraId="626308FF" w14:textId="77777777" w:rsidR="00297EB1" w:rsidRDefault="00297EB1">
      <w:r>
        <w:continuationSeparator/>
      </w:r>
    </w:p>
    <w:p w14:paraId="0C5D11F4" w14:textId="77777777" w:rsidR="00297EB1" w:rsidRDefault="00297E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283A4" w14:textId="77777777" w:rsidR="008918F2" w:rsidRDefault="00E34FE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ED2FC5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C23E6" w14:textId="77777777" w:rsidR="00297EB1" w:rsidRDefault="00297EB1">
      <w:r>
        <w:separator/>
      </w:r>
    </w:p>
    <w:p w14:paraId="2E4A0699" w14:textId="77777777" w:rsidR="00297EB1" w:rsidRDefault="00297EB1"/>
  </w:footnote>
  <w:footnote w:type="continuationSeparator" w:id="0">
    <w:p w14:paraId="3BE8C7CD" w14:textId="77777777" w:rsidR="00297EB1" w:rsidRDefault="00297EB1">
      <w:r>
        <w:continuationSeparator/>
      </w:r>
    </w:p>
    <w:p w14:paraId="6C45C8B4" w14:textId="77777777" w:rsidR="00297EB1" w:rsidRDefault="00297E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15855"/>
    <w:multiLevelType w:val="hybridMultilevel"/>
    <w:tmpl w:val="EA5692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42B34"/>
    <w:multiLevelType w:val="hybridMultilevel"/>
    <w:tmpl w:val="A972225C"/>
    <w:lvl w:ilvl="0" w:tplc="7AD4B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E69"/>
    <w:rsid w:val="0004068E"/>
    <w:rsid w:val="00171541"/>
    <w:rsid w:val="001F0CCA"/>
    <w:rsid w:val="00297EB1"/>
    <w:rsid w:val="00384C4B"/>
    <w:rsid w:val="00425F0D"/>
    <w:rsid w:val="00467017"/>
    <w:rsid w:val="006150E0"/>
    <w:rsid w:val="00713E5A"/>
    <w:rsid w:val="008918F2"/>
    <w:rsid w:val="00A00F75"/>
    <w:rsid w:val="00B0047B"/>
    <w:rsid w:val="00B41922"/>
    <w:rsid w:val="00DE0E69"/>
    <w:rsid w:val="00E34FED"/>
    <w:rsid w:val="00E428BD"/>
    <w:rsid w:val="00E93456"/>
    <w:rsid w:val="00ED2FC5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76582"/>
  <w15:chartTrackingRefBased/>
  <w15:docId w15:val="{CE6019CC-8911-4422-938C-9A1A7050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Ttulo1">
    <w:name w:val="heading 1"/>
    <w:basedOn w:val="Normal"/>
    <w:next w:val="Normal"/>
    <w:link w:val="Ttulo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713E5A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epargpadro"/>
    <w:uiPriority w:val="98"/>
    <w:qFormat/>
    <w:rsid w:val="00F22C48"/>
    <w:rPr>
      <w:color w:val="731C3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5F0D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5F0D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5F0D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5F0D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5F0D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5F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5F0D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5F0D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5F0D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5F0D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5F0D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5F0D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PargrafodaLista">
    <w:name w:val="List Paragraph"/>
    <w:basedOn w:val="Normal"/>
    <w:uiPriority w:val="34"/>
    <w:unhideWhenUsed/>
    <w:qFormat/>
    <w:rsid w:val="00DE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Fazer%20anota&#231;&#245;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Fazer anotações</Template>
  <TotalTime>18</TotalTime>
  <Pages>2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chagas</cp:lastModifiedBy>
  <cp:revision>1</cp:revision>
  <dcterms:created xsi:type="dcterms:W3CDTF">2024-05-16T15:51:00Z</dcterms:created>
  <dcterms:modified xsi:type="dcterms:W3CDTF">2024-05-16T16:09:00Z</dcterms:modified>
</cp:coreProperties>
</file>