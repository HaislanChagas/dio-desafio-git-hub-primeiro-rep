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2C600" w14:textId="585EA3DD" w:rsidR="00CD666D" w:rsidRPr="00FF4C16" w:rsidRDefault="00903B9C" w:rsidP="00903B9C">
      <w:pPr>
        <w:rPr>
          <w:b/>
          <w:bCs/>
          <w:color w:val="auto"/>
          <w:lang w:val="pt-BR"/>
        </w:rPr>
      </w:pPr>
      <w:r w:rsidRPr="00FF4C16">
        <w:rPr>
          <w:b/>
          <w:bCs/>
          <w:color w:val="auto"/>
          <w:lang w:val="pt-BR"/>
        </w:rPr>
        <w:t>Seja Protagonista Bootcamp</w:t>
      </w:r>
    </w:p>
    <w:p w14:paraId="4170DCD3" w14:textId="3C0DDAE0" w:rsidR="00903B9C" w:rsidRPr="00FF4C16" w:rsidRDefault="00903B9C" w:rsidP="00903B9C">
      <w:pPr>
        <w:rPr>
          <w:b/>
          <w:bCs/>
          <w:color w:val="auto"/>
          <w:lang w:val="pt-BR"/>
        </w:rPr>
      </w:pPr>
      <w:r w:rsidRPr="00FF4C16">
        <w:rPr>
          <w:b/>
          <w:bCs/>
          <w:color w:val="auto"/>
          <w:lang w:val="pt-BR"/>
        </w:rPr>
        <w:t xml:space="preserve"> </w:t>
      </w:r>
    </w:p>
    <w:p w14:paraId="56102D90" w14:textId="2A060132" w:rsidR="00903B9C" w:rsidRPr="00FF4C16" w:rsidRDefault="00903B9C" w:rsidP="00903B9C">
      <w:pPr>
        <w:rPr>
          <w:b/>
          <w:bCs/>
          <w:color w:val="auto"/>
          <w:lang w:val="pt-BR"/>
        </w:rPr>
      </w:pPr>
      <w:r w:rsidRPr="00FF4C16">
        <w:rPr>
          <w:b/>
          <w:bCs/>
          <w:color w:val="auto"/>
          <w:lang w:val="pt-BR"/>
        </w:rPr>
        <w:t>O que é um bootcamp?</w:t>
      </w:r>
    </w:p>
    <w:p w14:paraId="43689BD4" w14:textId="3D90247A" w:rsidR="00903B9C" w:rsidRPr="00FF4C16" w:rsidRDefault="00903B9C" w:rsidP="00903B9C">
      <w:pPr>
        <w:rPr>
          <w:b/>
          <w:bCs/>
          <w:color w:val="auto"/>
          <w:lang w:val="pt-BR"/>
        </w:rPr>
      </w:pPr>
      <w:r w:rsidRPr="00FF4C16">
        <w:rPr>
          <w:b/>
          <w:bCs/>
          <w:color w:val="auto"/>
          <w:lang w:val="pt-BR"/>
        </w:rPr>
        <w:t>Entender metodologia educacional passando por cada elemento, com o objetivo de impulsionar seu protagonismo nessa jornada.</w:t>
      </w:r>
    </w:p>
    <w:p w14:paraId="2A6924EF" w14:textId="1EBA9CDF" w:rsidR="00903B9C" w:rsidRDefault="00903B9C" w:rsidP="00903B9C">
      <w:pPr>
        <w:rPr>
          <w:color w:val="auto"/>
          <w:lang w:val="pt-BR"/>
        </w:rPr>
      </w:pPr>
    </w:p>
    <w:p w14:paraId="507E95F7" w14:textId="6F057C18" w:rsidR="00903B9C" w:rsidRPr="00FF4C16" w:rsidRDefault="00903B9C" w:rsidP="00FF4C16">
      <w:pPr>
        <w:pStyle w:val="PargrafodaLista"/>
        <w:numPr>
          <w:ilvl w:val="0"/>
          <w:numId w:val="11"/>
        </w:numPr>
        <w:rPr>
          <w:color w:val="auto"/>
          <w:sz w:val="22"/>
          <w:szCs w:val="22"/>
          <w:lang w:val="pt-BR"/>
        </w:rPr>
      </w:pPr>
      <w:r w:rsidRPr="00FF4C16">
        <w:rPr>
          <w:color w:val="auto"/>
          <w:sz w:val="22"/>
          <w:szCs w:val="22"/>
          <w:lang w:val="pt-BR"/>
        </w:rPr>
        <w:t>Metodologia de ensino? Como um bootcamp e estruturado quais os elementos.</w:t>
      </w:r>
    </w:p>
    <w:p w14:paraId="40769C88" w14:textId="3835F102" w:rsidR="00903B9C" w:rsidRPr="00FF4C16" w:rsidRDefault="00903B9C" w:rsidP="00FF4C16">
      <w:pPr>
        <w:pStyle w:val="PargrafodaLista"/>
        <w:numPr>
          <w:ilvl w:val="0"/>
          <w:numId w:val="11"/>
        </w:numPr>
        <w:rPr>
          <w:color w:val="auto"/>
          <w:sz w:val="22"/>
          <w:szCs w:val="22"/>
          <w:lang w:val="pt-BR"/>
        </w:rPr>
      </w:pPr>
      <w:r w:rsidRPr="00FF4C16">
        <w:rPr>
          <w:color w:val="auto"/>
          <w:sz w:val="22"/>
          <w:szCs w:val="22"/>
          <w:lang w:val="pt-BR"/>
        </w:rPr>
        <w:t>Desafio de Código: entendendo na prática</w:t>
      </w:r>
    </w:p>
    <w:p w14:paraId="086B9FDD" w14:textId="3BC27829" w:rsidR="00903B9C" w:rsidRPr="00FF4C16" w:rsidRDefault="00903B9C" w:rsidP="00FF4C16">
      <w:pPr>
        <w:pStyle w:val="PargrafodaLista"/>
        <w:numPr>
          <w:ilvl w:val="0"/>
          <w:numId w:val="11"/>
        </w:numPr>
        <w:rPr>
          <w:color w:val="auto"/>
          <w:sz w:val="22"/>
          <w:szCs w:val="22"/>
          <w:lang w:val="pt-BR"/>
        </w:rPr>
      </w:pPr>
      <w:r w:rsidRPr="00FF4C16">
        <w:rPr>
          <w:color w:val="auto"/>
          <w:sz w:val="22"/>
          <w:szCs w:val="22"/>
          <w:lang w:val="pt-BR"/>
        </w:rPr>
        <w:t>Desafio de Projeto: Entendendo na Pratica</w:t>
      </w:r>
    </w:p>
    <w:p w14:paraId="1B27A8B3" w14:textId="7CFE32B4" w:rsidR="00903B9C" w:rsidRPr="00FF4C16" w:rsidRDefault="00903B9C" w:rsidP="00FF4C16">
      <w:pPr>
        <w:pStyle w:val="PargrafodaLista"/>
        <w:numPr>
          <w:ilvl w:val="0"/>
          <w:numId w:val="11"/>
        </w:numPr>
        <w:rPr>
          <w:color w:val="auto"/>
          <w:sz w:val="22"/>
          <w:szCs w:val="22"/>
          <w:lang w:val="pt-BR"/>
        </w:rPr>
      </w:pPr>
      <w:r w:rsidRPr="00FF4C16">
        <w:rPr>
          <w:color w:val="auto"/>
          <w:sz w:val="22"/>
          <w:szCs w:val="22"/>
          <w:lang w:val="pt-BR"/>
        </w:rPr>
        <w:t>Dicas finais e Conclusão.</w:t>
      </w:r>
    </w:p>
    <w:p w14:paraId="3EEC2F95" w14:textId="795BB826" w:rsidR="00903B9C" w:rsidRDefault="00903B9C" w:rsidP="00903B9C">
      <w:pPr>
        <w:rPr>
          <w:color w:val="auto"/>
          <w:lang w:val="pt-BR"/>
        </w:rPr>
      </w:pPr>
    </w:p>
    <w:p w14:paraId="4EB476FA" w14:textId="49558E9E" w:rsidR="00903B9C" w:rsidRDefault="00903B9C" w:rsidP="00903B9C">
      <w:pPr>
        <w:rPr>
          <w:b/>
          <w:bCs/>
          <w:color w:val="auto"/>
          <w:sz w:val="32"/>
          <w:szCs w:val="32"/>
          <w:lang w:val="pt-BR"/>
        </w:rPr>
      </w:pPr>
      <w:r w:rsidRPr="00903B9C">
        <w:rPr>
          <w:b/>
          <w:bCs/>
          <w:color w:val="auto"/>
          <w:sz w:val="32"/>
          <w:szCs w:val="32"/>
          <w:lang w:val="pt-BR"/>
        </w:rPr>
        <w:t>Metodologia de ensino? Como um bootcamp e estruturado quais os elementos</w:t>
      </w:r>
    </w:p>
    <w:p w14:paraId="75723559" w14:textId="1BCBE642" w:rsidR="00903B9C" w:rsidRPr="00FF4C16" w:rsidRDefault="00903B9C" w:rsidP="00903B9C">
      <w:pPr>
        <w:pStyle w:val="PargrafodaLista"/>
        <w:numPr>
          <w:ilvl w:val="0"/>
          <w:numId w:val="10"/>
        </w:numPr>
        <w:rPr>
          <w:color w:val="auto"/>
          <w:sz w:val="22"/>
          <w:szCs w:val="22"/>
          <w:lang w:val="pt-BR"/>
        </w:rPr>
      </w:pPr>
      <w:r w:rsidRPr="00FF4C16">
        <w:rPr>
          <w:color w:val="auto"/>
          <w:sz w:val="22"/>
          <w:szCs w:val="22"/>
          <w:lang w:val="pt-BR"/>
        </w:rPr>
        <w:t>Cursos: Conceitos essenciais e fundamentação teórica</w:t>
      </w:r>
    </w:p>
    <w:p w14:paraId="609F3704" w14:textId="44A86980" w:rsidR="00903B9C" w:rsidRPr="00FF4C16" w:rsidRDefault="00903B9C" w:rsidP="00903B9C">
      <w:pPr>
        <w:pStyle w:val="PargrafodaLista"/>
        <w:numPr>
          <w:ilvl w:val="0"/>
          <w:numId w:val="10"/>
        </w:numPr>
        <w:rPr>
          <w:color w:val="auto"/>
          <w:sz w:val="22"/>
          <w:szCs w:val="22"/>
          <w:lang w:val="pt-BR"/>
        </w:rPr>
      </w:pPr>
      <w:r w:rsidRPr="00FF4C16">
        <w:rPr>
          <w:color w:val="auto"/>
          <w:sz w:val="22"/>
          <w:szCs w:val="22"/>
          <w:lang w:val="pt-BR"/>
        </w:rPr>
        <w:t>Mentorias: Imersão tecnologia/cultural interativa;</w:t>
      </w:r>
    </w:p>
    <w:p w14:paraId="52C194D9" w14:textId="01C0EF44" w:rsidR="00903B9C" w:rsidRPr="00FF4C16" w:rsidRDefault="00903B9C" w:rsidP="00903B9C">
      <w:pPr>
        <w:pStyle w:val="PargrafodaLista"/>
        <w:numPr>
          <w:ilvl w:val="0"/>
          <w:numId w:val="10"/>
        </w:numPr>
        <w:rPr>
          <w:color w:val="auto"/>
          <w:sz w:val="22"/>
          <w:szCs w:val="22"/>
          <w:lang w:val="pt-BR"/>
        </w:rPr>
      </w:pPr>
      <w:r w:rsidRPr="00FF4C16">
        <w:rPr>
          <w:color w:val="auto"/>
          <w:sz w:val="22"/>
          <w:szCs w:val="22"/>
          <w:lang w:val="pt-BR"/>
        </w:rPr>
        <w:t>Desafio de Código: Logica e pensamento computacional</w:t>
      </w:r>
    </w:p>
    <w:p w14:paraId="5883EE67" w14:textId="0BE62F3B" w:rsidR="00903B9C" w:rsidRPr="00FF4C16" w:rsidRDefault="00903B9C" w:rsidP="00903B9C">
      <w:pPr>
        <w:pStyle w:val="PargrafodaLista"/>
        <w:numPr>
          <w:ilvl w:val="0"/>
          <w:numId w:val="10"/>
        </w:numPr>
        <w:rPr>
          <w:color w:val="auto"/>
          <w:sz w:val="22"/>
          <w:szCs w:val="22"/>
          <w:lang w:val="pt-BR"/>
        </w:rPr>
      </w:pPr>
      <w:r w:rsidRPr="00FF4C16">
        <w:rPr>
          <w:color w:val="auto"/>
          <w:sz w:val="22"/>
          <w:szCs w:val="22"/>
          <w:lang w:val="pt-BR"/>
        </w:rPr>
        <w:t>Desafio de Projeto: prática e criação de portifólio</w:t>
      </w:r>
    </w:p>
    <w:p w14:paraId="3E1D3659" w14:textId="01BAD73E" w:rsidR="00903B9C" w:rsidRDefault="00903B9C" w:rsidP="00903B9C">
      <w:pPr>
        <w:rPr>
          <w:b/>
          <w:bCs/>
          <w:color w:val="auto"/>
          <w:sz w:val="22"/>
          <w:szCs w:val="22"/>
          <w:lang w:val="pt-BR"/>
        </w:rPr>
      </w:pPr>
    </w:p>
    <w:p w14:paraId="3F9E345F" w14:textId="0966FCD9" w:rsidR="00FF4C16" w:rsidRPr="00FF4C16" w:rsidRDefault="00FF4C16" w:rsidP="00903B9C">
      <w:pPr>
        <w:rPr>
          <w:b/>
          <w:bCs/>
          <w:color w:val="auto"/>
          <w:sz w:val="32"/>
          <w:szCs w:val="32"/>
          <w:lang w:val="pt-BR"/>
        </w:rPr>
      </w:pPr>
      <w:r w:rsidRPr="00FF4C16">
        <w:rPr>
          <w:b/>
          <w:bCs/>
          <w:color w:val="auto"/>
          <w:sz w:val="32"/>
          <w:szCs w:val="32"/>
          <w:lang w:val="pt-BR"/>
        </w:rPr>
        <w:t>Pratica de um Bootcamp</w:t>
      </w:r>
    </w:p>
    <w:p w14:paraId="05DB7458" w14:textId="4EFEC3B5" w:rsidR="00FF4C16" w:rsidRDefault="00FF4C16" w:rsidP="00903B9C">
      <w:pPr>
        <w:rPr>
          <w:color w:val="auto"/>
          <w:sz w:val="22"/>
          <w:szCs w:val="22"/>
          <w:lang w:val="pt-BR"/>
        </w:rPr>
      </w:pPr>
      <w:r>
        <w:rPr>
          <w:color w:val="auto"/>
          <w:sz w:val="22"/>
          <w:szCs w:val="22"/>
          <w:lang w:val="pt-BR"/>
        </w:rPr>
        <w:t>Agenda apresenta quais são as próximas mentorias.</w:t>
      </w:r>
    </w:p>
    <w:p w14:paraId="1EA6DD68" w14:textId="556E594A" w:rsidR="00FF4C16" w:rsidRDefault="00FF4C16" w:rsidP="00903B9C">
      <w:pPr>
        <w:rPr>
          <w:color w:val="auto"/>
          <w:sz w:val="22"/>
          <w:szCs w:val="22"/>
          <w:lang w:val="pt-BR"/>
        </w:rPr>
      </w:pPr>
    </w:p>
    <w:p w14:paraId="05644A4C" w14:textId="7382F3FD" w:rsidR="00E63141" w:rsidRDefault="00E63141" w:rsidP="00903B9C">
      <w:pPr>
        <w:rPr>
          <w:color w:val="auto"/>
          <w:sz w:val="22"/>
          <w:szCs w:val="22"/>
          <w:lang w:val="pt-BR"/>
        </w:rPr>
      </w:pPr>
    </w:p>
    <w:p w14:paraId="4A5D5774" w14:textId="69632DC7" w:rsidR="00E63141" w:rsidRDefault="00E63141" w:rsidP="00E63141">
      <w:pPr>
        <w:rPr>
          <w:b/>
          <w:bCs/>
          <w:color w:val="auto"/>
          <w:sz w:val="32"/>
          <w:szCs w:val="32"/>
          <w:lang w:val="pt-BR"/>
        </w:rPr>
      </w:pPr>
      <w:r w:rsidRPr="00FF4C16">
        <w:rPr>
          <w:b/>
          <w:bCs/>
          <w:color w:val="auto"/>
          <w:sz w:val="32"/>
          <w:szCs w:val="32"/>
          <w:lang w:val="pt-BR"/>
        </w:rPr>
        <w:t xml:space="preserve">Pratica de um </w:t>
      </w:r>
      <w:r>
        <w:rPr>
          <w:b/>
          <w:bCs/>
          <w:color w:val="auto"/>
          <w:sz w:val="32"/>
          <w:szCs w:val="32"/>
          <w:lang w:val="pt-BR"/>
        </w:rPr>
        <w:t>desafio de codigo e projetos</w:t>
      </w:r>
    </w:p>
    <w:p w14:paraId="1CE02D85" w14:textId="58A23E08" w:rsidR="00E63141" w:rsidRPr="006B05A0" w:rsidRDefault="00E63141" w:rsidP="00E63141">
      <w:pPr>
        <w:pStyle w:val="PargrafodaLista"/>
        <w:numPr>
          <w:ilvl w:val="0"/>
          <w:numId w:val="12"/>
        </w:numPr>
        <w:rPr>
          <w:color w:val="auto"/>
          <w:sz w:val="32"/>
          <w:szCs w:val="32"/>
          <w:lang w:val="pt-BR"/>
        </w:rPr>
      </w:pPr>
      <w:r w:rsidRPr="006B05A0">
        <w:rPr>
          <w:color w:val="auto"/>
          <w:sz w:val="22"/>
          <w:szCs w:val="22"/>
          <w:lang w:val="pt-BR"/>
        </w:rPr>
        <w:t>Estrutura particular do codigo pode acabar assustando</w:t>
      </w:r>
    </w:p>
    <w:p w14:paraId="20BE8B78" w14:textId="6F0D2BD2" w:rsidR="00E63141" w:rsidRPr="006B05A0" w:rsidRDefault="00E63141" w:rsidP="00E63141">
      <w:pPr>
        <w:pStyle w:val="PargrafodaLista"/>
        <w:numPr>
          <w:ilvl w:val="0"/>
          <w:numId w:val="12"/>
        </w:numPr>
        <w:rPr>
          <w:color w:val="auto"/>
          <w:sz w:val="32"/>
          <w:szCs w:val="32"/>
          <w:lang w:val="pt-BR"/>
        </w:rPr>
      </w:pPr>
      <w:r w:rsidRPr="006B05A0">
        <w:rPr>
          <w:color w:val="auto"/>
          <w:sz w:val="22"/>
          <w:szCs w:val="22"/>
          <w:lang w:val="pt-BR"/>
        </w:rPr>
        <w:t>O que é uma entrada ou uma saída</w:t>
      </w:r>
    </w:p>
    <w:p w14:paraId="6756FB8B" w14:textId="60970904" w:rsidR="00E63141" w:rsidRPr="006B05A0" w:rsidRDefault="00E63141" w:rsidP="00E63141">
      <w:pPr>
        <w:pStyle w:val="PargrafodaLista"/>
        <w:numPr>
          <w:ilvl w:val="0"/>
          <w:numId w:val="12"/>
        </w:numPr>
        <w:rPr>
          <w:color w:val="auto"/>
          <w:sz w:val="32"/>
          <w:szCs w:val="32"/>
          <w:lang w:val="pt-BR"/>
        </w:rPr>
      </w:pPr>
      <w:r w:rsidRPr="006B05A0">
        <w:rPr>
          <w:color w:val="auto"/>
          <w:sz w:val="22"/>
          <w:szCs w:val="22"/>
          <w:lang w:val="pt-BR"/>
        </w:rPr>
        <w:t>Desafio de codigo tem objetivo de desenvolver pensamento computacional e raciocínio logico, aumentando a capacidade de resolver problemas.</w:t>
      </w:r>
    </w:p>
    <w:p w14:paraId="2033347C" w14:textId="7CB91301" w:rsidR="00E63141" w:rsidRDefault="00E63141" w:rsidP="00E63141">
      <w:pPr>
        <w:rPr>
          <w:b/>
          <w:bCs/>
          <w:color w:val="auto"/>
          <w:sz w:val="32"/>
          <w:szCs w:val="32"/>
          <w:lang w:val="pt-BR"/>
        </w:rPr>
      </w:pPr>
    </w:p>
    <w:p w14:paraId="631AF583" w14:textId="1C498F03" w:rsidR="006B05A0" w:rsidRDefault="006B05A0" w:rsidP="00E63141">
      <w:pPr>
        <w:rPr>
          <w:b/>
          <w:bCs/>
          <w:color w:val="auto"/>
          <w:sz w:val="32"/>
          <w:szCs w:val="32"/>
          <w:lang w:val="pt-BR"/>
        </w:rPr>
      </w:pPr>
    </w:p>
    <w:p w14:paraId="4D00398F" w14:textId="77777777" w:rsidR="006B05A0" w:rsidRDefault="006B05A0" w:rsidP="00E63141">
      <w:pPr>
        <w:rPr>
          <w:b/>
          <w:bCs/>
          <w:color w:val="auto"/>
          <w:sz w:val="32"/>
          <w:szCs w:val="32"/>
          <w:lang w:val="pt-BR"/>
        </w:rPr>
      </w:pPr>
    </w:p>
    <w:p w14:paraId="16ACFBC9" w14:textId="7F18BC11" w:rsidR="00E63141" w:rsidRDefault="00E63141" w:rsidP="00E63141">
      <w:pPr>
        <w:rPr>
          <w:b/>
          <w:bCs/>
          <w:color w:val="auto"/>
          <w:sz w:val="32"/>
          <w:szCs w:val="32"/>
          <w:lang w:val="pt-BR"/>
        </w:rPr>
      </w:pPr>
      <w:r>
        <w:rPr>
          <w:b/>
          <w:bCs/>
          <w:color w:val="auto"/>
          <w:sz w:val="32"/>
          <w:szCs w:val="32"/>
          <w:lang w:val="pt-BR"/>
        </w:rPr>
        <w:lastRenderedPageBreak/>
        <w:t>Exercício pratico</w:t>
      </w:r>
    </w:p>
    <w:p w14:paraId="5E620CB5" w14:textId="285AC466" w:rsidR="006B05A0" w:rsidRPr="006B05A0" w:rsidRDefault="006B05A0" w:rsidP="006B05A0">
      <w:pPr>
        <w:pStyle w:val="PargrafodaLista"/>
        <w:numPr>
          <w:ilvl w:val="0"/>
          <w:numId w:val="13"/>
        </w:numPr>
        <w:rPr>
          <w:color w:val="auto"/>
          <w:sz w:val="32"/>
          <w:szCs w:val="32"/>
          <w:lang w:val="pt-BR"/>
        </w:rPr>
      </w:pPr>
      <w:r w:rsidRPr="006B05A0">
        <w:rPr>
          <w:color w:val="auto"/>
          <w:sz w:val="22"/>
          <w:szCs w:val="22"/>
          <w:lang w:val="pt-BR"/>
        </w:rPr>
        <w:t>Linguagem que está no momento não é importante, o que importa e entender as definições, entrada e saída do codigo.</w:t>
      </w:r>
    </w:p>
    <w:p w14:paraId="17AD1550" w14:textId="57B59C8E" w:rsidR="006B05A0" w:rsidRPr="006B05A0" w:rsidRDefault="006B05A0" w:rsidP="006B05A0">
      <w:pPr>
        <w:pStyle w:val="PargrafodaLista"/>
        <w:numPr>
          <w:ilvl w:val="0"/>
          <w:numId w:val="13"/>
        </w:numPr>
        <w:rPr>
          <w:color w:val="auto"/>
          <w:sz w:val="32"/>
          <w:szCs w:val="32"/>
          <w:lang w:val="pt-BR"/>
        </w:rPr>
      </w:pPr>
      <w:r w:rsidRPr="006B05A0">
        <w:rPr>
          <w:color w:val="auto"/>
          <w:sz w:val="22"/>
          <w:szCs w:val="22"/>
          <w:lang w:val="pt-BR"/>
        </w:rPr>
        <w:t xml:space="preserve">O que é a entrada? Informação importante que precisamos ler para atribuir o dado a uma variável, </w:t>
      </w:r>
      <w:r w:rsidRPr="006B05A0">
        <w:rPr>
          <w:color w:val="auto"/>
          <w:sz w:val="22"/>
          <w:szCs w:val="22"/>
          <w:highlight w:val="yellow"/>
          <w:lang w:val="pt-BR"/>
        </w:rPr>
        <w:t>para poder gera um resultado = SAIDA A=VARIAVEL B = VARIAL PRODUTO DE 2 NUMERO = MULTIPLICAÇÃO DELES EXEMPLO: A x B = representa PROD</w:t>
      </w:r>
      <w:r w:rsidRPr="006B05A0">
        <w:rPr>
          <w:color w:val="auto"/>
          <w:sz w:val="22"/>
          <w:szCs w:val="22"/>
          <w:lang w:val="pt-BR"/>
        </w:rPr>
        <w:t>.</w:t>
      </w:r>
    </w:p>
    <w:p w14:paraId="7EE7DB1D" w14:textId="26A83A3C" w:rsidR="00D05D36" w:rsidRPr="00D05D36" w:rsidRDefault="006B05A0" w:rsidP="00D05D36">
      <w:pPr>
        <w:pStyle w:val="PargrafodaLista"/>
        <w:numPr>
          <w:ilvl w:val="0"/>
          <w:numId w:val="13"/>
        </w:numPr>
        <w:rPr>
          <w:color w:val="auto"/>
          <w:sz w:val="32"/>
          <w:szCs w:val="32"/>
          <w:lang w:val="pt-BR"/>
        </w:rPr>
      </w:pPr>
      <w:r w:rsidRPr="006B05A0">
        <w:rPr>
          <w:color w:val="auto"/>
          <w:sz w:val="22"/>
          <w:szCs w:val="22"/>
          <w:lang w:val="pt-BR"/>
        </w:rPr>
        <w:t>Sempre que for colocar um PROD ele vai esperar a saída se na Sting não foi colocada a saída final pode gerar um erro no codigo, impedido o seguimento</w:t>
      </w:r>
      <w:r w:rsidR="00D05D36">
        <w:rPr>
          <w:color w:val="auto"/>
          <w:sz w:val="22"/>
          <w:szCs w:val="22"/>
          <w:lang w:val="pt-BR"/>
        </w:rPr>
        <w:t>.</w:t>
      </w:r>
    </w:p>
    <w:p w14:paraId="1ECEE6DE" w14:textId="4D097085" w:rsidR="00D05D36" w:rsidRPr="00D05D36" w:rsidRDefault="00D05D36" w:rsidP="00D05D36">
      <w:pPr>
        <w:pStyle w:val="PargrafodaLista"/>
        <w:numPr>
          <w:ilvl w:val="0"/>
          <w:numId w:val="13"/>
        </w:numPr>
        <w:rPr>
          <w:color w:val="auto"/>
          <w:sz w:val="32"/>
          <w:szCs w:val="32"/>
          <w:lang w:val="pt-BR"/>
        </w:rPr>
      </w:pPr>
      <w:r>
        <w:rPr>
          <w:color w:val="auto"/>
          <w:sz w:val="22"/>
          <w:szCs w:val="22"/>
          <w:lang w:val="pt-BR"/>
        </w:rPr>
        <w:t xml:space="preserve">Codigo em Java existe particularidades, porém e que todo desafio de codigo terá entradas e saídas, </w:t>
      </w:r>
      <w:r w:rsidRPr="00D05D36">
        <w:rPr>
          <w:color w:val="auto"/>
          <w:sz w:val="22"/>
          <w:szCs w:val="22"/>
          <w:highlight w:val="yellow"/>
          <w:lang w:val="pt-BR"/>
        </w:rPr>
        <w:t>ATENTAR SEMPRE AS STRINGS</w:t>
      </w:r>
      <w:r>
        <w:rPr>
          <w:color w:val="auto"/>
          <w:sz w:val="22"/>
          <w:szCs w:val="22"/>
          <w:lang w:val="pt-BR"/>
        </w:rPr>
        <w:t>, para não ocorrer erros nos códigos e sempre ir se refinando ao desenvolvimento do codigo.</w:t>
      </w:r>
    </w:p>
    <w:p w14:paraId="7E2E857D" w14:textId="2132DFA6" w:rsidR="00D05D36" w:rsidRDefault="00D05D36" w:rsidP="00D05D36">
      <w:pPr>
        <w:rPr>
          <w:color w:val="auto"/>
          <w:sz w:val="32"/>
          <w:szCs w:val="32"/>
          <w:lang w:val="pt-BR"/>
        </w:rPr>
      </w:pPr>
    </w:p>
    <w:p w14:paraId="12D06FED" w14:textId="77777777" w:rsidR="00D05D36" w:rsidRDefault="00D05D36" w:rsidP="00D05D36">
      <w:pPr>
        <w:rPr>
          <w:b/>
          <w:bCs/>
          <w:color w:val="auto"/>
          <w:sz w:val="32"/>
          <w:szCs w:val="32"/>
          <w:lang w:val="pt-BR"/>
        </w:rPr>
      </w:pPr>
      <w:r>
        <w:rPr>
          <w:b/>
          <w:bCs/>
          <w:color w:val="auto"/>
          <w:sz w:val="32"/>
          <w:szCs w:val="32"/>
          <w:lang w:val="pt-BR"/>
        </w:rPr>
        <w:t>Exercício pratico</w:t>
      </w:r>
    </w:p>
    <w:p w14:paraId="37BA9D13" w14:textId="12D26808" w:rsidR="00D05D36" w:rsidRDefault="00D05D36" w:rsidP="00D05D36">
      <w:pPr>
        <w:pStyle w:val="PargrafodaLista"/>
        <w:numPr>
          <w:ilvl w:val="0"/>
          <w:numId w:val="15"/>
        </w:numPr>
        <w:rPr>
          <w:color w:val="auto"/>
          <w:sz w:val="22"/>
          <w:szCs w:val="22"/>
          <w:lang w:val="pt-BR"/>
        </w:rPr>
      </w:pPr>
      <w:r w:rsidRPr="00D05D36">
        <w:rPr>
          <w:color w:val="auto"/>
          <w:sz w:val="22"/>
          <w:szCs w:val="22"/>
          <w:lang w:val="pt-BR"/>
        </w:rPr>
        <w:t>Desafio de Java script</w:t>
      </w:r>
      <w:r>
        <w:rPr>
          <w:color w:val="auto"/>
          <w:sz w:val="22"/>
          <w:szCs w:val="22"/>
          <w:lang w:val="pt-BR"/>
        </w:rPr>
        <w:t xml:space="preserve">, objetivo principal dos desafios de codigo é </w:t>
      </w:r>
      <w:r w:rsidR="00766A19">
        <w:rPr>
          <w:color w:val="auto"/>
          <w:sz w:val="22"/>
          <w:szCs w:val="22"/>
          <w:lang w:val="pt-BR"/>
        </w:rPr>
        <w:t>nossa evolução.</w:t>
      </w:r>
    </w:p>
    <w:p w14:paraId="2CEDBAF9" w14:textId="05B8707D" w:rsidR="00766A19" w:rsidRDefault="00766A19" w:rsidP="00D05D36">
      <w:pPr>
        <w:pStyle w:val="PargrafodaLista"/>
        <w:numPr>
          <w:ilvl w:val="0"/>
          <w:numId w:val="15"/>
        </w:numPr>
        <w:rPr>
          <w:color w:val="auto"/>
          <w:sz w:val="22"/>
          <w:szCs w:val="22"/>
          <w:lang w:val="pt-BR"/>
        </w:rPr>
      </w:pPr>
      <w:r>
        <w:rPr>
          <w:color w:val="auto"/>
          <w:sz w:val="22"/>
          <w:szCs w:val="22"/>
          <w:lang w:val="pt-BR"/>
        </w:rPr>
        <w:t>Alguns desafios solicitam que preenchemos espaços em branco.</w:t>
      </w:r>
    </w:p>
    <w:p w14:paraId="0FC02D80" w14:textId="54E769FF" w:rsidR="00766A19" w:rsidRDefault="00766A19" w:rsidP="00D05D36">
      <w:pPr>
        <w:pStyle w:val="PargrafodaLista"/>
        <w:numPr>
          <w:ilvl w:val="0"/>
          <w:numId w:val="15"/>
        </w:numPr>
        <w:rPr>
          <w:color w:val="auto"/>
          <w:sz w:val="22"/>
          <w:szCs w:val="22"/>
          <w:lang w:val="pt-BR"/>
        </w:rPr>
      </w:pPr>
      <w:r>
        <w:rPr>
          <w:color w:val="auto"/>
          <w:sz w:val="22"/>
          <w:szCs w:val="22"/>
          <w:lang w:val="pt-BR"/>
        </w:rPr>
        <w:t>Nem sempre a variável tem que ser MAIUSCULA.</w:t>
      </w:r>
    </w:p>
    <w:p w14:paraId="4CDA467C" w14:textId="77777777" w:rsidR="00766A19" w:rsidRPr="00D05D36" w:rsidRDefault="00766A19" w:rsidP="00D05D36">
      <w:pPr>
        <w:pStyle w:val="PargrafodaLista"/>
        <w:numPr>
          <w:ilvl w:val="0"/>
          <w:numId w:val="15"/>
        </w:numPr>
        <w:rPr>
          <w:color w:val="auto"/>
          <w:sz w:val="22"/>
          <w:szCs w:val="22"/>
          <w:lang w:val="pt-BR"/>
        </w:rPr>
      </w:pPr>
    </w:p>
    <w:p w14:paraId="6EF956B8" w14:textId="6E80BE89" w:rsidR="00D05D36" w:rsidRDefault="00D05D36" w:rsidP="00D05D36">
      <w:pPr>
        <w:rPr>
          <w:color w:val="auto"/>
          <w:sz w:val="32"/>
          <w:szCs w:val="32"/>
          <w:lang w:val="pt-BR"/>
        </w:rPr>
      </w:pPr>
    </w:p>
    <w:p w14:paraId="5C1A8AF9" w14:textId="01526062" w:rsidR="00D05D36" w:rsidRDefault="00D05D36" w:rsidP="00D05D36">
      <w:pPr>
        <w:rPr>
          <w:color w:val="auto"/>
          <w:sz w:val="32"/>
          <w:szCs w:val="32"/>
          <w:lang w:val="pt-BR"/>
        </w:rPr>
      </w:pPr>
    </w:p>
    <w:p w14:paraId="50482E9F" w14:textId="77777777" w:rsidR="00D05D36" w:rsidRPr="00D05D36" w:rsidRDefault="00D05D36" w:rsidP="00D05D36">
      <w:pPr>
        <w:rPr>
          <w:color w:val="auto"/>
          <w:sz w:val="32"/>
          <w:szCs w:val="32"/>
          <w:lang w:val="pt-BR"/>
        </w:rPr>
      </w:pPr>
    </w:p>
    <w:p w14:paraId="2A5F7744" w14:textId="05B63B11" w:rsidR="00E63141" w:rsidRDefault="00D05D36" w:rsidP="00E63141">
      <w:pPr>
        <w:rPr>
          <w:b/>
          <w:bCs/>
          <w:color w:val="auto"/>
          <w:sz w:val="32"/>
          <w:szCs w:val="32"/>
          <w:lang w:val="pt-BR"/>
        </w:rPr>
      </w:pPr>
      <w:r>
        <w:rPr>
          <w:b/>
          <w:bCs/>
          <w:color w:val="auto"/>
          <w:sz w:val="32"/>
          <w:szCs w:val="32"/>
          <w:lang w:val="pt-BR"/>
        </w:rPr>
        <w:t>Desafio de Projeto</w:t>
      </w:r>
    </w:p>
    <w:p w14:paraId="3B04C009" w14:textId="6DD96882" w:rsidR="00D05D36" w:rsidRDefault="00D05D36" w:rsidP="00D05D36">
      <w:pPr>
        <w:pStyle w:val="PargrafodaLista"/>
        <w:numPr>
          <w:ilvl w:val="0"/>
          <w:numId w:val="14"/>
        </w:numPr>
        <w:rPr>
          <w:color w:val="auto"/>
          <w:sz w:val="22"/>
          <w:szCs w:val="22"/>
          <w:lang w:val="pt-BR"/>
        </w:rPr>
      </w:pPr>
      <w:r w:rsidRPr="00D05D36">
        <w:rPr>
          <w:color w:val="auto"/>
          <w:sz w:val="22"/>
          <w:szCs w:val="22"/>
          <w:lang w:val="pt-BR"/>
        </w:rPr>
        <w:t>Desafio de projeto = desafio técnico para evolução profissional</w:t>
      </w:r>
      <w:r>
        <w:rPr>
          <w:color w:val="auto"/>
          <w:sz w:val="22"/>
          <w:szCs w:val="22"/>
          <w:lang w:val="pt-BR"/>
        </w:rPr>
        <w:t>, promover a criação de um portifólio consistente na GitHub</w:t>
      </w:r>
    </w:p>
    <w:p w14:paraId="488B35DE" w14:textId="29C38671" w:rsidR="00D05D36" w:rsidRDefault="00D05D36" w:rsidP="00D05D36">
      <w:pPr>
        <w:pStyle w:val="PargrafodaLista"/>
        <w:numPr>
          <w:ilvl w:val="0"/>
          <w:numId w:val="14"/>
        </w:numPr>
        <w:rPr>
          <w:color w:val="auto"/>
          <w:sz w:val="22"/>
          <w:szCs w:val="22"/>
          <w:lang w:val="pt-BR"/>
        </w:rPr>
      </w:pPr>
      <w:r>
        <w:rPr>
          <w:color w:val="auto"/>
          <w:sz w:val="22"/>
          <w:szCs w:val="22"/>
          <w:lang w:val="pt-BR"/>
        </w:rPr>
        <w:t>GitHub = Site onde deixamos nossos projetos, públicos para que pessoas e empresas possam, ver e até pessoas da comunidade possa nos auxiliar no desenvolvimento do codigo</w:t>
      </w:r>
    </w:p>
    <w:p w14:paraId="253F7868" w14:textId="4C257403" w:rsidR="00D05D36" w:rsidRDefault="00D05D36" w:rsidP="00D05D36">
      <w:pPr>
        <w:pStyle w:val="PargrafodaLista"/>
        <w:numPr>
          <w:ilvl w:val="0"/>
          <w:numId w:val="14"/>
        </w:numPr>
        <w:rPr>
          <w:color w:val="auto"/>
          <w:sz w:val="22"/>
          <w:szCs w:val="22"/>
          <w:lang w:val="pt-BR"/>
        </w:rPr>
      </w:pPr>
      <w:r>
        <w:rPr>
          <w:color w:val="auto"/>
          <w:sz w:val="22"/>
          <w:szCs w:val="22"/>
          <w:lang w:val="pt-BR"/>
        </w:rPr>
        <w:t>Desafio de projeto, pode nos auxiliar a criar um portifólio consistente para passar em processos seletivos, e como está nossa evolução</w:t>
      </w:r>
    </w:p>
    <w:p w14:paraId="53E078A5" w14:textId="77777777" w:rsidR="00D05D36" w:rsidRPr="00D05D36" w:rsidRDefault="00D05D36" w:rsidP="00D05D36">
      <w:pPr>
        <w:rPr>
          <w:color w:val="auto"/>
          <w:sz w:val="22"/>
          <w:szCs w:val="22"/>
          <w:lang w:val="pt-BR"/>
        </w:rPr>
      </w:pPr>
    </w:p>
    <w:p w14:paraId="01D71B76" w14:textId="34453CBC" w:rsidR="00E63141" w:rsidRDefault="00E63141" w:rsidP="00903B9C">
      <w:pPr>
        <w:rPr>
          <w:color w:val="auto"/>
          <w:sz w:val="22"/>
          <w:szCs w:val="22"/>
          <w:lang w:val="pt-BR"/>
        </w:rPr>
      </w:pPr>
    </w:p>
    <w:p w14:paraId="5F37BAFC" w14:textId="77777777" w:rsidR="00E63141" w:rsidRDefault="00E63141" w:rsidP="00903B9C">
      <w:pPr>
        <w:rPr>
          <w:color w:val="auto"/>
          <w:sz w:val="22"/>
          <w:szCs w:val="22"/>
          <w:lang w:val="pt-BR"/>
        </w:rPr>
      </w:pPr>
    </w:p>
    <w:p w14:paraId="62E86B3D" w14:textId="77777777" w:rsidR="00FF4C16" w:rsidRDefault="00FF4C16" w:rsidP="00903B9C">
      <w:pPr>
        <w:rPr>
          <w:color w:val="auto"/>
          <w:sz w:val="22"/>
          <w:szCs w:val="22"/>
          <w:lang w:val="pt-BR"/>
        </w:rPr>
      </w:pPr>
    </w:p>
    <w:p w14:paraId="4690CBEB" w14:textId="60465D4C" w:rsidR="00FF4C16" w:rsidRPr="00FF4C16" w:rsidRDefault="00FF4C16" w:rsidP="00903B9C">
      <w:pPr>
        <w:rPr>
          <w:color w:val="auto"/>
          <w:sz w:val="22"/>
          <w:szCs w:val="22"/>
          <w:lang w:val="pt-BR"/>
        </w:rPr>
      </w:pPr>
    </w:p>
    <w:p w14:paraId="6EC62E64" w14:textId="77777777" w:rsidR="00FF4C16" w:rsidRPr="00FF4C16" w:rsidRDefault="00FF4C16" w:rsidP="00903B9C">
      <w:pPr>
        <w:rPr>
          <w:b/>
          <w:bCs/>
          <w:color w:val="auto"/>
          <w:sz w:val="24"/>
          <w:szCs w:val="24"/>
          <w:lang w:val="pt-BR"/>
        </w:rPr>
      </w:pPr>
    </w:p>
    <w:sectPr w:rsidR="00FF4C16" w:rsidRPr="00FF4C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CDCE1" w14:textId="77777777" w:rsidR="007A6624" w:rsidRDefault="007A6624">
      <w:r>
        <w:separator/>
      </w:r>
    </w:p>
    <w:p w14:paraId="29425EC9" w14:textId="77777777" w:rsidR="007A6624" w:rsidRDefault="007A6624"/>
  </w:endnote>
  <w:endnote w:type="continuationSeparator" w:id="0">
    <w:p w14:paraId="5C1F6903" w14:textId="77777777" w:rsidR="007A6624" w:rsidRDefault="007A6624">
      <w:r>
        <w:continuationSeparator/>
      </w:r>
    </w:p>
    <w:p w14:paraId="3C0C8C4E" w14:textId="77777777" w:rsidR="007A6624" w:rsidRDefault="007A66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9CAF9" w14:textId="77777777" w:rsidR="000F74F0" w:rsidRDefault="000F74F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o layout do número da página do rodapé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9225CF" w14:paraId="4CF030D0" w14:textId="77777777">
          <w:tc>
            <w:tcPr>
              <w:tcW w:w="3116" w:type="dxa"/>
            </w:tcPr>
            <w:p w14:paraId="4D1D3492" w14:textId="77777777" w:rsidR="009225CF" w:rsidRDefault="00176DD5">
              <w:pPr>
                <w:pStyle w:val="Rodap"/>
              </w:pPr>
              <w:r>
                <w:rPr>
                  <w:lang w:val="pt-BR" w:bidi="pt-BR"/>
                </w:rPr>
                <w:fldChar w:fldCharType="begin"/>
              </w:r>
              <w:r>
                <w:rPr>
                  <w:lang w:val="pt-BR" w:bidi="pt-BR"/>
                </w:rPr>
                <w:instrText xml:space="preserve"> PAGE   \* MERGEFORMAT </w:instrText>
              </w:r>
              <w:r>
                <w:rPr>
                  <w:lang w:val="pt-BR" w:bidi="pt-BR"/>
                </w:rPr>
                <w:fldChar w:fldCharType="separate"/>
              </w:r>
              <w:r w:rsidR="00CD666D">
                <w:rPr>
                  <w:noProof/>
                  <w:lang w:val="pt-BR" w:bidi="pt-BR"/>
                </w:rPr>
                <w:t>2</w:t>
              </w:r>
              <w:r>
                <w:rPr>
                  <w:noProof/>
                  <w:lang w:val="pt-BR" w:bidi="pt-BR"/>
                </w:rPr>
                <w:fldChar w:fldCharType="end"/>
              </w:r>
            </w:p>
          </w:tc>
          <w:tc>
            <w:tcPr>
              <w:tcW w:w="3117" w:type="dxa"/>
            </w:tcPr>
            <w:p w14:paraId="7476A445" w14:textId="77777777" w:rsidR="009225CF" w:rsidRDefault="009225CF">
              <w:pPr>
                <w:pStyle w:val="Rodap"/>
                <w:jc w:val="center"/>
              </w:pPr>
            </w:p>
          </w:tc>
          <w:tc>
            <w:tcPr>
              <w:tcW w:w="3117" w:type="dxa"/>
            </w:tcPr>
            <w:p w14:paraId="0688E61A" w14:textId="77777777" w:rsidR="009225CF" w:rsidRDefault="009225CF">
              <w:pPr>
                <w:pStyle w:val="Rodap"/>
                <w:jc w:val="right"/>
              </w:pPr>
            </w:p>
          </w:tc>
        </w:tr>
      </w:sdtContent>
    </w:sdt>
  </w:tbl>
  <w:p w14:paraId="358D6C56" w14:textId="77777777" w:rsidR="009225CF" w:rsidRDefault="009225C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7CD24" w14:textId="77777777" w:rsidR="000F74F0" w:rsidRDefault="000F74F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AE0DF" w14:textId="77777777" w:rsidR="007A6624" w:rsidRDefault="007A6624">
      <w:r>
        <w:separator/>
      </w:r>
    </w:p>
    <w:p w14:paraId="5BD193FE" w14:textId="77777777" w:rsidR="007A6624" w:rsidRDefault="007A6624"/>
  </w:footnote>
  <w:footnote w:type="continuationSeparator" w:id="0">
    <w:p w14:paraId="08E6DCA4" w14:textId="77777777" w:rsidR="007A6624" w:rsidRDefault="007A6624">
      <w:r>
        <w:continuationSeparator/>
      </w:r>
    </w:p>
    <w:p w14:paraId="1BAB463D" w14:textId="77777777" w:rsidR="007A6624" w:rsidRDefault="007A66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F1271" w14:textId="77777777" w:rsidR="000F74F0" w:rsidRDefault="000F74F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EB8F0" w14:textId="77777777" w:rsidR="000F74F0" w:rsidRDefault="000F74F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3B8F9" w14:textId="77777777" w:rsidR="000F74F0" w:rsidRDefault="000F74F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8FE94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E"/>
    <w:multiLevelType w:val="singleLevel"/>
    <w:tmpl w:val="1EF299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D36C90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209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F5E86C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7D0A47"/>
    <w:multiLevelType w:val="hybridMultilevel"/>
    <w:tmpl w:val="F0BE3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07D20"/>
    <w:multiLevelType w:val="hybridMultilevel"/>
    <w:tmpl w:val="F54647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E653B"/>
    <w:multiLevelType w:val="hybridMultilevel"/>
    <w:tmpl w:val="A0045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B7569"/>
    <w:multiLevelType w:val="hybridMultilevel"/>
    <w:tmpl w:val="D73A7A18"/>
    <w:lvl w:ilvl="0" w:tplc="8AA095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722DB"/>
    <w:multiLevelType w:val="hybridMultilevel"/>
    <w:tmpl w:val="D5060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C0322"/>
    <w:multiLevelType w:val="multilevel"/>
    <w:tmpl w:val="015ED80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D6774B8"/>
    <w:multiLevelType w:val="multilevel"/>
    <w:tmpl w:val="10D6289E"/>
    <w:lvl w:ilvl="0">
      <w:start w:val="1"/>
      <w:numFmt w:val="bullet"/>
      <w:pStyle w:val="Commarcador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3E1221"/>
    <w:multiLevelType w:val="hybridMultilevel"/>
    <w:tmpl w:val="5E845E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D2698B"/>
    <w:multiLevelType w:val="hybridMultilevel"/>
    <w:tmpl w:val="84288C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8"/>
  </w:num>
  <w:num w:numId="10">
    <w:abstractNumId w:val="5"/>
  </w:num>
  <w:num w:numId="11">
    <w:abstractNumId w:val="6"/>
  </w:num>
  <w:num w:numId="12">
    <w:abstractNumId w:val="12"/>
  </w:num>
  <w:num w:numId="13">
    <w:abstractNumId w:val="7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9C"/>
    <w:rsid w:val="000F74F0"/>
    <w:rsid w:val="00104A26"/>
    <w:rsid w:val="00176DD5"/>
    <w:rsid w:val="00263DFE"/>
    <w:rsid w:val="0046612E"/>
    <w:rsid w:val="005D08CF"/>
    <w:rsid w:val="006B05A0"/>
    <w:rsid w:val="006F22E5"/>
    <w:rsid w:val="00766A19"/>
    <w:rsid w:val="007A6624"/>
    <w:rsid w:val="007B01B5"/>
    <w:rsid w:val="00903B9C"/>
    <w:rsid w:val="00907B60"/>
    <w:rsid w:val="009225CF"/>
    <w:rsid w:val="009F6F23"/>
    <w:rsid w:val="00AA4CC4"/>
    <w:rsid w:val="00B12859"/>
    <w:rsid w:val="00B75702"/>
    <w:rsid w:val="00B75EE5"/>
    <w:rsid w:val="00BE379B"/>
    <w:rsid w:val="00BF1205"/>
    <w:rsid w:val="00C279D4"/>
    <w:rsid w:val="00CB496D"/>
    <w:rsid w:val="00CD666D"/>
    <w:rsid w:val="00D05D36"/>
    <w:rsid w:val="00D42563"/>
    <w:rsid w:val="00E056BF"/>
    <w:rsid w:val="00E45178"/>
    <w:rsid w:val="00E63141"/>
    <w:rsid w:val="00ED09CD"/>
    <w:rsid w:val="00F4775B"/>
    <w:rsid w:val="00FF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8F8512"/>
  <w15:chartTrackingRefBased/>
  <w15:docId w15:val="{7272A96D-3B34-4784-959B-17DD1A44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pt-PT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D36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pPr>
      <w:numPr>
        <w:numId w:val="1"/>
      </w:numPr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Numerada">
    <w:name w:val="List Number"/>
    <w:basedOn w:val="Normal"/>
    <w:uiPriority w:val="9"/>
    <w:qFormat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TextodoEspaoReservado">
    <w:name w:val="Placeholder Text"/>
    <w:basedOn w:val="Fontepargpadro"/>
    <w:uiPriority w:val="99"/>
    <w:semiHidden/>
    <w:rsid w:val="00D42563"/>
    <w:rPr>
      <w:color w:val="595959" w:themeColor="text1" w:themeTint="A6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6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379B"/>
    <w:rPr>
      <w:rFonts w:ascii="Segoe UI" w:hAnsi="Segoe UI" w:cs="Segoe UI"/>
      <w:sz w:val="22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BE379B"/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BE379B"/>
    <w:rPr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BE379B"/>
    <w:pPr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BE379B"/>
    <w:rPr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BE379B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E379B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E379B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E379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E379B"/>
    <w:rPr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BE379B"/>
    <w:rPr>
      <w:rFonts w:ascii="Segoe UI" w:hAnsi="Segoe UI" w:cs="Segoe UI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E379B"/>
    <w:rPr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BE379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E379B"/>
    <w:rPr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BE379B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E379B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BE37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BE379B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BE379B"/>
    <w:rPr>
      <w:rFonts w:ascii="Consolas" w:hAnsi="Consolas"/>
      <w:sz w:val="22"/>
      <w:szCs w:val="21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425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4256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42563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unhideWhenUsed/>
    <w:qFormat/>
    <w:rsid w:val="00903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sl\AppData\Roaming\Microsoft\Templates\Anota&#231;&#245;es%20gerais.dotx" TargetMode="Externa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Anotações gerais</Template>
  <TotalTime>119</TotalTime>
  <Pages>3</Pages>
  <Words>372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haislan willian</dc:creator>
  <cp:keywords/>
  <dc:description/>
  <cp:lastModifiedBy>haislan willian</cp:lastModifiedBy>
  <cp:revision>1</cp:revision>
  <dcterms:created xsi:type="dcterms:W3CDTF">2024-05-09T22:57:00Z</dcterms:created>
  <dcterms:modified xsi:type="dcterms:W3CDTF">2024-05-10T00:56:00Z</dcterms:modified>
</cp:coreProperties>
</file>