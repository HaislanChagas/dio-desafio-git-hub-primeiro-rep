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700B" w14:textId="272BB12E" w:rsidR="00F930F4" w:rsidRDefault="00F930F4" w:rsidP="00F930F4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 w:rsidRPr="00F930F4">
        <w:rPr>
          <w:color w:val="auto"/>
          <w:lang w:val="pt-BR"/>
        </w:rPr>
        <w:t>Frameworks</w:t>
      </w:r>
    </w:p>
    <w:p w14:paraId="5238F4B2" w14:textId="77777777" w:rsidR="00F930F4" w:rsidRPr="00F930F4" w:rsidRDefault="00F930F4" w:rsidP="00F930F4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</w:p>
    <w:p w14:paraId="3F0A90DC" w14:textId="3257BB29" w:rsidR="00F930F4" w:rsidRDefault="00F930F4" w:rsidP="00F930F4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 w:rsidRPr="00F930F4">
        <w:rPr>
          <w:color w:val="auto"/>
          <w:lang w:val="pt-BR"/>
        </w:rPr>
        <w:t>Framework é, de forma básica, um facilitador.</w:t>
      </w:r>
    </w:p>
    <w:p w14:paraId="6AB3D993" w14:textId="6E103956" w:rsidR="00F930F4" w:rsidRDefault="00F930F4" w:rsidP="00F930F4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</w:p>
    <w:p w14:paraId="7F748EED" w14:textId="05AD412F" w:rsidR="00F930F4" w:rsidRDefault="00F930F4" w:rsidP="00F930F4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 xml:space="preserve">É possível criar uma interface usando apenas </w:t>
      </w:r>
      <w:proofErr w:type="spellStart"/>
      <w:r>
        <w:rPr>
          <w:color w:val="auto"/>
          <w:lang w:val="pt-BR"/>
        </w:rPr>
        <w:t>JavaScript</w:t>
      </w:r>
      <w:proofErr w:type="spellEnd"/>
      <w:r>
        <w:rPr>
          <w:color w:val="auto"/>
          <w:lang w:val="pt-BR"/>
        </w:rPr>
        <w:t>, CSS, HTML</w:t>
      </w:r>
    </w:p>
    <w:p w14:paraId="62AA64D7" w14:textId="2FC4B36F" w:rsidR="00F930F4" w:rsidRDefault="00F930F4" w:rsidP="00F930F4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>Porém framework e um auxiliar que pode te ajudar.</w:t>
      </w:r>
    </w:p>
    <w:p w14:paraId="282482CA" w14:textId="5CA74E9A" w:rsidR="00F930F4" w:rsidRDefault="00F930F4" w:rsidP="00F930F4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>Porém Framework ele tem algumas linguagens especificas que auxilia.</w:t>
      </w:r>
    </w:p>
    <w:p w14:paraId="197F4AFB" w14:textId="71E38694" w:rsidR="00F930F4" w:rsidRDefault="00F930F4" w:rsidP="00F930F4">
      <w:pPr>
        <w:pStyle w:val="Commarcadores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>Angular: HTML, Java Script e CSS</w:t>
      </w:r>
    </w:p>
    <w:p w14:paraId="501C7AA5" w14:textId="5D927BE4" w:rsidR="00F930F4" w:rsidRDefault="00F930F4" w:rsidP="00F930F4">
      <w:pPr>
        <w:pStyle w:val="Commarcadores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>Laravel: PHP</w:t>
      </w:r>
    </w:p>
    <w:p w14:paraId="57A7C2F4" w14:textId="66462F3A" w:rsidR="00F930F4" w:rsidRDefault="00F930F4" w:rsidP="00F930F4">
      <w:pPr>
        <w:pStyle w:val="Commarcadores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Vue: </w:t>
      </w:r>
    </w:p>
    <w:p w14:paraId="5A6D578D" w14:textId="77777777" w:rsidR="00F930F4" w:rsidRDefault="00F930F4" w:rsidP="00F930F4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</w:p>
    <w:p w14:paraId="1EE4BCE6" w14:textId="3C9C3C76" w:rsidR="00F930F4" w:rsidRDefault="00F930F4" w:rsidP="00F930F4">
      <w:pPr>
        <w:pStyle w:val="Commarcadores"/>
        <w:numPr>
          <w:ilvl w:val="0"/>
          <w:numId w:val="0"/>
        </w:numPr>
        <w:ind w:left="432" w:hanging="432"/>
        <w:rPr>
          <w:color w:val="auto"/>
          <w:lang w:val="pt-BR"/>
        </w:rPr>
      </w:pPr>
      <w:r>
        <w:rPr>
          <w:color w:val="auto"/>
          <w:lang w:val="pt-BR"/>
        </w:rPr>
        <w:t xml:space="preserve">Frameworks: </w:t>
      </w:r>
    </w:p>
    <w:p w14:paraId="50C84AAA" w14:textId="140C5A75" w:rsidR="00F930F4" w:rsidRPr="00F930F4" w:rsidRDefault="00F930F4" w:rsidP="00F930F4">
      <w:pPr>
        <w:pStyle w:val="Commarcadores"/>
        <w:numPr>
          <w:ilvl w:val="0"/>
          <w:numId w:val="10"/>
        </w:numPr>
        <w:rPr>
          <w:color w:val="auto"/>
          <w:highlight w:val="yellow"/>
          <w:lang w:val="en-US"/>
        </w:rPr>
      </w:pPr>
      <w:r w:rsidRPr="00F930F4">
        <w:rPr>
          <w:color w:val="auto"/>
          <w:highlight w:val="yellow"/>
          <w:lang w:val="en-US"/>
        </w:rPr>
        <w:t>Angular: Front End ‘Java Script, CSS, HTML’</w:t>
      </w:r>
    </w:p>
    <w:p w14:paraId="7219795F" w14:textId="5696BF5C" w:rsidR="00F930F4" w:rsidRPr="00F930F4" w:rsidRDefault="00F930F4" w:rsidP="00F930F4">
      <w:pPr>
        <w:pStyle w:val="Commarcadores"/>
        <w:numPr>
          <w:ilvl w:val="0"/>
          <w:numId w:val="10"/>
        </w:numPr>
        <w:rPr>
          <w:color w:val="auto"/>
          <w:highlight w:val="yellow"/>
          <w:lang w:val="en-US"/>
        </w:rPr>
      </w:pPr>
      <w:r w:rsidRPr="00F930F4">
        <w:rPr>
          <w:color w:val="auto"/>
          <w:highlight w:val="yellow"/>
          <w:lang w:val="en-US"/>
        </w:rPr>
        <w:t>Laravel: Front End ‘PHP’</w:t>
      </w:r>
    </w:p>
    <w:p w14:paraId="7038152B" w14:textId="141B6CFA" w:rsidR="00F930F4" w:rsidRPr="00F930F4" w:rsidRDefault="00F930F4" w:rsidP="00F930F4">
      <w:pPr>
        <w:pStyle w:val="Commarcadores"/>
        <w:numPr>
          <w:ilvl w:val="0"/>
          <w:numId w:val="10"/>
        </w:numPr>
        <w:rPr>
          <w:color w:val="auto"/>
          <w:highlight w:val="yellow"/>
          <w:lang w:val="en-US"/>
        </w:rPr>
      </w:pPr>
      <w:r w:rsidRPr="00F930F4">
        <w:rPr>
          <w:color w:val="auto"/>
          <w:highlight w:val="yellow"/>
          <w:lang w:val="en-US"/>
        </w:rPr>
        <w:t>Vue: Front End ‘Java Script’</w:t>
      </w:r>
    </w:p>
    <w:p w14:paraId="7B30785A" w14:textId="6EEAD5F3" w:rsidR="00F930F4" w:rsidRDefault="00F930F4" w:rsidP="00F930F4">
      <w:pPr>
        <w:pStyle w:val="Commarcadores"/>
        <w:numPr>
          <w:ilvl w:val="0"/>
          <w:numId w:val="10"/>
        </w:numPr>
        <w:rPr>
          <w:color w:val="auto"/>
          <w:highlight w:val="yellow"/>
          <w:lang w:val="en-US"/>
        </w:rPr>
      </w:pPr>
      <w:r w:rsidRPr="00F930F4">
        <w:rPr>
          <w:color w:val="auto"/>
          <w:highlight w:val="yellow"/>
          <w:lang w:val="en-US"/>
        </w:rPr>
        <w:t>Spring: Back End ‘Java’</w:t>
      </w:r>
    </w:p>
    <w:p w14:paraId="142C3570" w14:textId="5CCAE61D" w:rsidR="00F930F4" w:rsidRPr="00F930F4" w:rsidRDefault="00F930F4" w:rsidP="00F930F4">
      <w:pPr>
        <w:pStyle w:val="Commarcadores"/>
        <w:numPr>
          <w:ilvl w:val="0"/>
          <w:numId w:val="0"/>
        </w:numPr>
        <w:rPr>
          <w:color w:val="auto"/>
          <w:lang w:val="en-US"/>
        </w:rPr>
      </w:pPr>
    </w:p>
    <w:p w14:paraId="3A5ABCC3" w14:textId="46086845" w:rsidR="00F930F4" w:rsidRPr="00F930F4" w:rsidRDefault="00F930F4" w:rsidP="00F930F4">
      <w:pPr>
        <w:pStyle w:val="Commarcadores"/>
        <w:numPr>
          <w:ilvl w:val="0"/>
          <w:numId w:val="0"/>
        </w:numPr>
        <w:ind w:left="432" w:hanging="432"/>
        <w:rPr>
          <w:lang w:val="en-US"/>
        </w:rPr>
      </w:pPr>
    </w:p>
    <w:p w14:paraId="4B94FA54" w14:textId="77777777" w:rsidR="00F930F4" w:rsidRPr="00F930F4" w:rsidRDefault="00F930F4" w:rsidP="00F930F4">
      <w:pPr>
        <w:pStyle w:val="Commarcadores"/>
        <w:numPr>
          <w:ilvl w:val="0"/>
          <w:numId w:val="0"/>
        </w:numPr>
        <w:ind w:left="432" w:hanging="432"/>
        <w:rPr>
          <w:lang w:val="en-US"/>
        </w:rPr>
      </w:pPr>
    </w:p>
    <w:sectPr w:rsidR="00F930F4" w:rsidRPr="00F930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CBD1" w14:textId="77777777" w:rsidR="00DA3387" w:rsidRDefault="00DA3387">
      <w:r>
        <w:separator/>
      </w:r>
    </w:p>
    <w:p w14:paraId="31D7E24D" w14:textId="77777777" w:rsidR="00DA3387" w:rsidRDefault="00DA3387"/>
  </w:endnote>
  <w:endnote w:type="continuationSeparator" w:id="0">
    <w:p w14:paraId="2FD5D71F" w14:textId="77777777" w:rsidR="00DA3387" w:rsidRDefault="00DA3387">
      <w:r>
        <w:continuationSeparator/>
      </w:r>
    </w:p>
    <w:p w14:paraId="39AA8A84" w14:textId="77777777" w:rsidR="00DA3387" w:rsidRDefault="00DA33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D88D" w14:textId="77777777" w:rsidR="000F74F0" w:rsidRDefault="000F74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layout do número da página do rodapé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6B178223" w14:textId="77777777">
          <w:tc>
            <w:tcPr>
              <w:tcW w:w="3116" w:type="dxa"/>
            </w:tcPr>
            <w:p w14:paraId="07397BE7" w14:textId="77777777" w:rsidR="009225CF" w:rsidRDefault="00176DD5">
              <w:pPr>
                <w:pStyle w:val="Rodap"/>
              </w:pPr>
              <w:r>
                <w:rPr>
                  <w:lang w:val="pt-BR" w:bidi="pt-BR"/>
                </w:rPr>
                <w:fldChar w:fldCharType="begin"/>
              </w:r>
              <w:r>
                <w:rPr>
                  <w:lang w:val="pt-BR" w:bidi="pt-BR"/>
                </w:rPr>
                <w:instrText xml:space="preserve"> PAGE   \* MERGEFORMAT </w:instrText>
              </w:r>
              <w:r>
                <w:rPr>
                  <w:lang w:val="pt-BR" w:bidi="pt-BR"/>
                </w:rPr>
                <w:fldChar w:fldCharType="separate"/>
              </w:r>
              <w:r w:rsidR="00CD666D">
                <w:rPr>
                  <w:noProof/>
                  <w:lang w:val="pt-BR" w:bidi="pt-BR"/>
                </w:rPr>
                <w:t>2</w:t>
              </w:r>
              <w:r>
                <w:rPr>
                  <w:noProof/>
                  <w:lang w:val="pt-BR" w:bidi="pt-BR"/>
                </w:rPr>
                <w:fldChar w:fldCharType="end"/>
              </w:r>
            </w:p>
          </w:tc>
          <w:tc>
            <w:tcPr>
              <w:tcW w:w="3117" w:type="dxa"/>
            </w:tcPr>
            <w:p w14:paraId="4352FA40" w14:textId="77777777" w:rsidR="009225CF" w:rsidRDefault="009225CF">
              <w:pPr>
                <w:pStyle w:val="Rodap"/>
                <w:jc w:val="center"/>
              </w:pPr>
            </w:p>
          </w:tc>
          <w:tc>
            <w:tcPr>
              <w:tcW w:w="3117" w:type="dxa"/>
            </w:tcPr>
            <w:p w14:paraId="61573EF7" w14:textId="77777777" w:rsidR="009225CF" w:rsidRDefault="009225CF">
              <w:pPr>
                <w:pStyle w:val="Rodap"/>
                <w:jc w:val="right"/>
              </w:pPr>
            </w:p>
          </w:tc>
        </w:tr>
      </w:sdtContent>
    </w:sdt>
  </w:tbl>
  <w:p w14:paraId="7FE874F1" w14:textId="77777777" w:rsidR="009225CF" w:rsidRDefault="009225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074B" w14:textId="77777777" w:rsidR="000F74F0" w:rsidRDefault="000F74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EA4F2" w14:textId="77777777" w:rsidR="00DA3387" w:rsidRDefault="00DA3387">
      <w:r>
        <w:separator/>
      </w:r>
    </w:p>
    <w:p w14:paraId="220AC6E3" w14:textId="77777777" w:rsidR="00DA3387" w:rsidRDefault="00DA3387"/>
  </w:footnote>
  <w:footnote w:type="continuationSeparator" w:id="0">
    <w:p w14:paraId="53081F72" w14:textId="77777777" w:rsidR="00DA3387" w:rsidRDefault="00DA3387">
      <w:r>
        <w:continuationSeparator/>
      </w:r>
    </w:p>
    <w:p w14:paraId="79AB3F70" w14:textId="77777777" w:rsidR="00DA3387" w:rsidRDefault="00DA33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730BD" w14:textId="77777777" w:rsidR="000F74F0" w:rsidRDefault="000F74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F499" w14:textId="77777777" w:rsidR="000F74F0" w:rsidRDefault="000F74F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CFFF" w14:textId="77777777" w:rsidR="000F74F0" w:rsidRDefault="000F74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E42CD7"/>
    <w:multiLevelType w:val="hybridMultilevel"/>
    <w:tmpl w:val="FF003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B2A2A"/>
    <w:multiLevelType w:val="hybridMultilevel"/>
    <w:tmpl w:val="93CEA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C0322"/>
    <w:multiLevelType w:val="multilevel"/>
    <w:tmpl w:val="015ED80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D6774B8"/>
    <w:multiLevelType w:val="multilevel"/>
    <w:tmpl w:val="10D6289E"/>
    <w:lvl w:ilvl="0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F4"/>
    <w:rsid w:val="000F74F0"/>
    <w:rsid w:val="00104A26"/>
    <w:rsid w:val="00176DD5"/>
    <w:rsid w:val="00263DFE"/>
    <w:rsid w:val="005D08CF"/>
    <w:rsid w:val="006F22E5"/>
    <w:rsid w:val="007B01B5"/>
    <w:rsid w:val="00907B60"/>
    <w:rsid w:val="009225CF"/>
    <w:rsid w:val="009F6F23"/>
    <w:rsid w:val="00AA4CC4"/>
    <w:rsid w:val="00B12859"/>
    <w:rsid w:val="00B75702"/>
    <w:rsid w:val="00B75EE5"/>
    <w:rsid w:val="00BE379B"/>
    <w:rsid w:val="00BF1205"/>
    <w:rsid w:val="00C279D4"/>
    <w:rsid w:val="00CB496D"/>
    <w:rsid w:val="00CD666D"/>
    <w:rsid w:val="00D42563"/>
    <w:rsid w:val="00DA3387"/>
    <w:rsid w:val="00E056BF"/>
    <w:rsid w:val="00E45178"/>
    <w:rsid w:val="00ED09CD"/>
    <w:rsid w:val="00F4775B"/>
    <w:rsid w:val="00F9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37ECF"/>
  <w15:chartTrackingRefBased/>
  <w15:docId w15:val="{3E4A7B60-C3A1-41EF-8D8C-EF4B5A9E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42563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E379B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E379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E379B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E379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379B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37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379B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E379B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379B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379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E379B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E379B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Anota&#231;&#245;es%20gerai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Anotações gerais</Template>
  <TotalTime>7</TotalTime>
  <Pages>1</Pages>
  <Words>67</Words>
  <Characters>368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willian</cp:lastModifiedBy>
  <cp:revision>1</cp:revision>
  <dcterms:created xsi:type="dcterms:W3CDTF">2024-05-13T17:41:00Z</dcterms:created>
  <dcterms:modified xsi:type="dcterms:W3CDTF">2024-05-13T17:48:00Z</dcterms:modified>
</cp:coreProperties>
</file>