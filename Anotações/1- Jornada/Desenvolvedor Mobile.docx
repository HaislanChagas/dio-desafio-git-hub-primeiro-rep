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AC8D0" w14:textId="17F01629" w:rsidR="009225CF" w:rsidRDefault="00AA249C">
      <w:pPr>
        <w:pStyle w:val="Ttulo1"/>
      </w:pPr>
      <w:r>
        <w:t>Desenvolvedor Mobile: Android</w:t>
      </w:r>
    </w:p>
    <w:p w14:paraId="0B26882C" w14:textId="19D33BEF" w:rsidR="00AA249C" w:rsidRDefault="00AA249C" w:rsidP="00AA249C">
      <w:pPr>
        <w:pStyle w:val="PargrafodaLista"/>
        <w:numPr>
          <w:ilvl w:val="0"/>
          <w:numId w:val="9"/>
        </w:numPr>
      </w:pPr>
      <w:r>
        <w:t xml:space="preserve">Linguagem: </w:t>
      </w:r>
      <w:r w:rsidRPr="00AA249C">
        <w:rPr>
          <w:color w:val="auto"/>
          <w:highlight w:val="yellow"/>
        </w:rPr>
        <w:t>Java e/ou KOTLIN</w:t>
      </w:r>
    </w:p>
    <w:p w14:paraId="57AEF732" w14:textId="349F7B69" w:rsidR="00AA249C" w:rsidRDefault="00AA249C" w:rsidP="00AA249C">
      <w:pPr>
        <w:pStyle w:val="PargrafodaLista"/>
        <w:numPr>
          <w:ilvl w:val="0"/>
          <w:numId w:val="9"/>
        </w:numPr>
      </w:pPr>
      <w:r>
        <w:t>O Back End, é o mesmo que o desenvolvimento padrão, algumas vezes o proprio Back End pode desenvoler o web e o mobile.</w:t>
      </w:r>
    </w:p>
    <w:p w14:paraId="654E2F07" w14:textId="48E2507F" w:rsidR="00AA249C" w:rsidRDefault="00AA249C" w:rsidP="00AA249C">
      <w:pPr>
        <w:pStyle w:val="PargrafodaLista"/>
        <w:numPr>
          <w:ilvl w:val="0"/>
          <w:numId w:val="9"/>
        </w:numPr>
        <w:rPr>
          <w:lang w:val="pt-BR"/>
        </w:rPr>
      </w:pPr>
      <w:r w:rsidRPr="00AA249C">
        <w:rPr>
          <w:lang w:val="pt-BR"/>
        </w:rPr>
        <w:t>Front End</w:t>
      </w:r>
      <w:r>
        <w:rPr>
          <w:lang w:val="pt-BR"/>
        </w:rPr>
        <w:t>,</w:t>
      </w:r>
      <w:r w:rsidRPr="00AA249C">
        <w:rPr>
          <w:lang w:val="pt-BR"/>
        </w:rPr>
        <w:t xml:space="preserve"> acaba lidando com</w:t>
      </w:r>
      <w:r>
        <w:rPr>
          <w:lang w:val="pt-BR"/>
        </w:rPr>
        <w:t xml:space="preserve"> duas plataformas de desenvolvimento Mobile como: Android Studio, que fornece varias plataformas, bibliotecas e recursos.</w:t>
      </w:r>
    </w:p>
    <w:p w14:paraId="5CCAF61C" w14:textId="69446ABA" w:rsidR="00AA249C" w:rsidRDefault="00AA249C" w:rsidP="00AA249C">
      <w:pPr>
        <w:rPr>
          <w:lang w:val="pt-BR"/>
        </w:rPr>
      </w:pPr>
    </w:p>
    <w:p w14:paraId="7ED32C67" w14:textId="2A746038" w:rsidR="00AA249C" w:rsidRDefault="00AA249C" w:rsidP="00AA249C">
      <w:pPr>
        <w:pStyle w:val="Ttulo1"/>
      </w:pPr>
      <w:r>
        <w:t xml:space="preserve">Desenvolvedor Mobile: </w:t>
      </w:r>
      <w:r>
        <w:t>IOS</w:t>
      </w:r>
    </w:p>
    <w:p w14:paraId="4D9BFCE0" w14:textId="2964D3B7" w:rsidR="00AA249C" w:rsidRDefault="00AA249C" w:rsidP="00AA249C">
      <w:pPr>
        <w:pStyle w:val="PargrafodaLista"/>
        <w:numPr>
          <w:ilvl w:val="0"/>
          <w:numId w:val="10"/>
        </w:numPr>
      </w:pPr>
      <w:r>
        <w:t>Linguagem: SWIFT</w:t>
      </w:r>
    </w:p>
    <w:p w14:paraId="2255FDC4" w14:textId="042E5EC7" w:rsidR="00AA249C" w:rsidRDefault="00AA249C" w:rsidP="00AA249C">
      <w:pPr>
        <w:pStyle w:val="PargrafodaLista"/>
        <w:numPr>
          <w:ilvl w:val="0"/>
          <w:numId w:val="10"/>
        </w:numPr>
      </w:pPr>
      <w:r>
        <w:t>XCODE: Plataforma para desevolvimento de ios</w:t>
      </w:r>
    </w:p>
    <w:p w14:paraId="1425BAED" w14:textId="4D8A1BAA" w:rsidR="00AA249C" w:rsidRDefault="00AA249C" w:rsidP="00AA249C">
      <w:pPr>
        <w:pStyle w:val="PargrafodaLista"/>
        <w:numPr>
          <w:ilvl w:val="0"/>
          <w:numId w:val="10"/>
        </w:numPr>
      </w:pPr>
      <w:r>
        <w:t>IOS: Mac pro ou qualquer outro dispositivo para Publicar na Loja da Apple.</w:t>
      </w:r>
    </w:p>
    <w:p w14:paraId="465434E1" w14:textId="6DF50C31" w:rsidR="00AA249C" w:rsidRDefault="00AA249C" w:rsidP="00AA249C"/>
    <w:p w14:paraId="278FF576" w14:textId="307BB2A2" w:rsidR="00AA249C" w:rsidRDefault="00AA249C" w:rsidP="00AA249C">
      <w:pPr>
        <w:pStyle w:val="Ttulo1"/>
      </w:pPr>
      <w:r>
        <w:t xml:space="preserve">Desenvolvedor </w:t>
      </w:r>
      <w:r>
        <w:t>Hibrido (web)</w:t>
      </w:r>
    </w:p>
    <w:p w14:paraId="1480C825" w14:textId="5AA2EB6B" w:rsidR="00AA249C" w:rsidRPr="00AA249C" w:rsidRDefault="00AA249C" w:rsidP="00AA249C">
      <w:pPr>
        <w:rPr>
          <w:color w:val="auto"/>
        </w:rPr>
      </w:pPr>
      <w:r w:rsidRPr="00AA249C">
        <w:rPr>
          <w:color w:val="auto"/>
        </w:rPr>
        <w:t>EXEMPLOS:</w:t>
      </w:r>
    </w:p>
    <w:p w14:paraId="372E5531" w14:textId="04FFA762" w:rsidR="00AA249C" w:rsidRPr="00AA249C" w:rsidRDefault="00AA249C" w:rsidP="00AA249C">
      <w:pPr>
        <w:pStyle w:val="PargrafodaLista"/>
        <w:numPr>
          <w:ilvl w:val="0"/>
          <w:numId w:val="11"/>
        </w:numPr>
        <w:rPr>
          <w:color w:val="auto"/>
        </w:rPr>
      </w:pPr>
      <w:r w:rsidRPr="00AA249C">
        <w:rPr>
          <w:color w:val="auto"/>
        </w:rPr>
        <w:t>IONIC</w:t>
      </w:r>
    </w:p>
    <w:p w14:paraId="5EC51FE9" w14:textId="432B22E3" w:rsidR="00AA249C" w:rsidRPr="00AA249C" w:rsidRDefault="00AA249C" w:rsidP="00AA249C">
      <w:pPr>
        <w:pStyle w:val="PargrafodaLista"/>
        <w:numPr>
          <w:ilvl w:val="0"/>
          <w:numId w:val="11"/>
        </w:numPr>
        <w:rPr>
          <w:color w:val="auto"/>
        </w:rPr>
      </w:pPr>
      <w:r w:rsidRPr="00AA249C">
        <w:rPr>
          <w:color w:val="auto"/>
        </w:rPr>
        <w:t>FLUTTER</w:t>
      </w:r>
    </w:p>
    <w:p w14:paraId="68E62DA9" w14:textId="6FC26552" w:rsidR="00AA249C" w:rsidRPr="00AA249C" w:rsidRDefault="00AA249C" w:rsidP="00AA249C">
      <w:pPr>
        <w:pStyle w:val="PargrafodaLista"/>
        <w:numPr>
          <w:ilvl w:val="0"/>
          <w:numId w:val="11"/>
        </w:numPr>
        <w:rPr>
          <w:color w:val="auto"/>
        </w:rPr>
      </w:pPr>
      <w:r w:rsidRPr="00AA249C">
        <w:rPr>
          <w:color w:val="auto"/>
        </w:rPr>
        <w:t>REACT NATIVE</w:t>
      </w:r>
    </w:p>
    <w:p w14:paraId="0FB5F779" w14:textId="216D107C" w:rsidR="00AA249C" w:rsidRPr="00AA249C" w:rsidRDefault="00AA249C" w:rsidP="00AA249C">
      <w:pPr>
        <w:rPr>
          <w:color w:val="auto"/>
        </w:rPr>
      </w:pPr>
      <w:r w:rsidRPr="00AA249C">
        <w:rPr>
          <w:color w:val="auto"/>
        </w:rPr>
        <w:drawing>
          <wp:inline distT="0" distB="0" distL="0" distR="0" wp14:anchorId="55D0FA31" wp14:editId="4D1B0A75">
            <wp:extent cx="3137610" cy="1296611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9829" cy="130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20B0" w14:textId="60886186" w:rsidR="00AA249C" w:rsidRPr="00AA249C" w:rsidRDefault="00AA249C" w:rsidP="00AA249C">
      <w:pPr>
        <w:rPr>
          <w:color w:val="auto"/>
        </w:rPr>
      </w:pPr>
      <w:r w:rsidRPr="00AA249C">
        <w:rPr>
          <w:color w:val="auto"/>
        </w:rPr>
        <w:lastRenderedPageBreak/>
        <w:t>Desenvolvimento web:</w:t>
      </w:r>
    </w:p>
    <w:p w14:paraId="6B1228BE" w14:textId="72C4C28A" w:rsidR="00AA249C" w:rsidRPr="00AA249C" w:rsidRDefault="00AA249C" w:rsidP="00AA249C">
      <w:pPr>
        <w:rPr>
          <w:color w:val="auto"/>
        </w:rPr>
      </w:pPr>
      <w:r w:rsidRPr="00AA249C">
        <w:rPr>
          <w:color w:val="auto"/>
        </w:rPr>
        <w:t>Front em : css, java, html</w:t>
      </w:r>
    </w:p>
    <w:p w14:paraId="4C71AC5F" w14:textId="3FEEA9A7" w:rsidR="00F87810" w:rsidRDefault="00F87810" w:rsidP="00AA249C"/>
    <w:p w14:paraId="41EF5026" w14:textId="73FCCA41" w:rsidR="00F87810" w:rsidRDefault="00F87810" w:rsidP="00AA249C">
      <w:pPr>
        <w:rPr>
          <w:color w:val="auto"/>
        </w:rPr>
      </w:pPr>
      <w:r w:rsidRPr="00F87810">
        <w:rPr>
          <w:color w:val="auto"/>
        </w:rPr>
        <w:t>Plataformas de bibliotecas, e FrameWork</w:t>
      </w:r>
      <w:r>
        <w:rPr>
          <w:color w:val="auto"/>
        </w:rPr>
        <w:t>s:</w:t>
      </w:r>
    </w:p>
    <w:p w14:paraId="3978026A" w14:textId="5DCF3AC5" w:rsidR="00F87810" w:rsidRDefault="00F87810" w:rsidP="00F87810">
      <w:pPr>
        <w:pStyle w:val="PargrafodaLista"/>
        <w:numPr>
          <w:ilvl w:val="0"/>
          <w:numId w:val="12"/>
        </w:numPr>
        <w:rPr>
          <w:color w:val="auto"/>
        </w:rPr>
      </w:pPr>
      <w:r>
        <w:rPr>
          <w:color w:val="auto"/>
        </w:rPr>
        <w:t>Android Studio</w:t>
      </w:r>
    </w:p>
    <w:p w14:paraId="720E89AE" w14:textId="04879453" w:rsidR="00F87810" w:rsidRDefault="00F87810" w:rsidP="00F87810">
      <w:pPr>
        <w:pStyle w:val="PargrafodaLista"/>
        <w:numPr>
          <w:ilvl w:val="0"/>
          <w:numId w:val="12"/>
        </w:numPr>
        <w:rPr>
          <w:color w:val="auto"/>
        </w:rPr>
      </w:pPr>
      <w:r>
        <w:rPr>
          <w:color w:val="auto"/>
        </w:rPr>
        <w:t>Xcode</w:t>
      </w:r>
    </w:p>
    <w:p w14:paraId="66042E0B" w14:textId="5E0DFE3C" w:rsidR="00F87810" w:rsidRDefault="00F87810" w:rsidP="00F87810">
      <w:pPr>
        <w:rPr>
          <w:color w:val="auto"/>
        </w:rPr>
      </w:pPr>
      <w:r>
        <w:rPr>
          <w:color w:val="auto"/>
        </w:rPr>
        <w:t>Frameworks:</w:t>
      </w:r>
    </w:p>
    <w:p w14:paraId="59DF384F" w14:textId="087CA1E9" w:rsidR="00F87810" w:rsidRDefault="00F87810" w:rsidP="00F87810">
      <w:pPr>
        <w:pStyle w:val="PargrafodaLista"/>
        <w:numPr>
          <w:ilvl w:val="0"/>
          <w:numId w:val="13"/>
        </w:numPr>
        <w:rPr>
          <w:color w:val="auto"/>
        </w:rPr>
      </w:pPr>
      <w:r>
        <w:rPr>
          <w:color w:val="auto"/>
        </w:rPr>
        <w:t>IONIC</w:t>
      </w:r>
    </w:p>
    <w:p w14:paraId="305C1055" w14:textId="095FB809" w:rsidR="00F87810" w:rsidRDefault="00F87810" w:rsidP="00F87810">
      <w:pPr>
        <w:pStyle w:val="PargrafodaLista"/>
        <w:numPr>
          <w:ilvl w:val="0"/>
          <w:numId w:val="13"/>
        </w:numPr>
        <w:rPr>
          <w:color w:val="auto"/>
        </w:rPr>
      </w:pPr>
      <w:r>
        <w:rPr>
          <w:color w:val="auto"/>
        </w:rPr>
        <w:t>Flutter</w:t>
      </w:r>
    </w:p>
    <w:p w14:paraId="3823F65B" w14:textId="0680CF38" w:rsidR="00F87810" w:rsidRDefault="00F87810" w:rsidP="00F87810">
      <w:pPr>
        <w:pStyle w:val="PargrafodaLista"/>
        <w:numPr>
          <w:ilvl w:val="0"/>
          <w:numId w:val="13"/>
        </w:numPr>
        <w:rPr>
          <w:color w:val="auto"/>
        </w:rPr>
      </w:pPr>
      <w:r>
        <w:rPr>
          <w:color w:val="auto"/>
        </w:rPr>
        <w:t>React Native</w:t>
      </w:r>
    </w:p>
    <w:p w14:paraId="1DEBF9CF" w14:textId="77777777" w:rsidR="00F87810" w:rsidRPr="00F87810" w:rsidRDefault="00F87810" w:rsidP="00F87810">
      <w:pPr>
        <w:rPr>
          <w:color w:val="auto"/>
        </w:rPr>
      </w:pPr>
    </w:p>
    <w:p w14:paraId="5CF55705" w14:textId="77777777" w:rsidR="00F87810" w:rsidRPr="00AA249C" w:rsidRDefault="00F87810" w:rsidP="00AA249C"/>
    <w:p w14:paraId="6CE1A551" w14:textId="16FE211E" w:rsidR="00AA249C" w:rsidRPr="00AA249C" w:rsidRDefault="00AA249C" w:rsidP="00AA249C"/>
    <w:p w14:paraId="27F60036" w14:textId="33B90F9A" w:rsidR="00CD666D" w:rsidRPr="00AA249C" w:rsidRDefault="00CD666D" w:rsidP="00AA249C">
      <w:pPr>
        <w:pStyle w:val="Commarcadores"/>
        <w:numPr>
          <w:ilvl w:val="0"/>
          <w:numId w:val="0"/>
        </w:numPr>
        <w:ind w:left="432"/>
        <w:rPr>
          <w:lang w:val="pt-BR"/>
        </w:rPr>
      </w:pPr>
    </w:p>
    <w:sectPr w:rsidR="00CD666D" w:rsidRPr="00AA24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0F3D8" w14:textId="77777777" w:rsidR="007641E7" w:rsidRDefault="007641E7">
      <w:r>
        <w:separator/>
      </w:r>
    </w:p>
    <w:p w14:paraId="7B474FE1" w14:textId="77777777" w:rsidR="007641E7" w:rsidRDefault="007641E7"/>
  </w:endnote>
  <w:endnote w:type="continuationSeparator" w:id="0">
    <w:p w14:paraId="483C7868" w14:textId="77777777" w:rsidR="007641E7" w:rsidRDefault="007641E7">
      <w:r>
        <w:continuationSeparator/>
      </w:r>
    </w:p>
    <w:p w14:paraId="52E41C4D" w14:textId="77777777" w:rsidR="007641E7" w:rsidRDefault="007641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578B5" w14:textId="77777777" w:rsidR="000F74F0" w:rsidRDefault="000F74F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o layout do número da página do rodapé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 w14:paraId="2CFB15FC" w14:textId="77777777">
          <w:tc>
            <w:tcPr>
              <w:tcW w:w="3116" w:type="dxa"/>
            </w:tcPr>
            <w:p w14:paraId="4E0CC236" w14:textId="77777777" w:rsidR="009225CF" w:rsidRDefault="00176DD5">
              <w:pPr>
                <w:pStyle w:val="Rodap"/>
              </w:pPr>
              <w:r>
                <w:rPr>
                  <w:lang w:val="pt-BR" w:bidi="pt-BR"/>
                </w:rPr>
                <w:fldChar w:fldCharType="begin"/>
              </w:r>
              <w:r>
                <w:rPr>
                  <w:lang w:val="pt-BR" w:bidi="pt-BR"/>
                </w:rPr>
                <w:instrText xml:space="preserve"> PAGE   \* MERGEFORMAT </w:instrText>
              </w:r>
              <w:r>
                <w:rPr>
                  <w:lang w:val="pt-BR" w:bidi="pt-BR"/>
                </w:rPr>
                <w:fldChar w:fldCharType="separate"/>
              </w:r>
              <w:r w:rsidR="00CD666D">
                <w:rPr>
                  <w:noProof/>
                  <w:lang w:val="pt-BR" w:bidi="pt-BR"/>
                </w:rPr>
                <w:t>2</w:t>
              </w:r>
              <w:r>
                <w:rPr>
                  <w:noProof/>
                  <w:lang w:val="pt-BR" w:bidi="pt-BR"/>
                </w:rPr>
                <w:fldChar w:fldCharType="end"/>
              </w:r>
            </w:p>
          </w:tc>
          <w:tc>
            <w:tcPr>
              <w:tcW w:w="3117" w:type="dxa"/>
            </w:tcPr>
            <w:p w14:paraId="5A837F29" w14:textId="77777777" w:rsidR="009225CF" w:rsidRDefault="009225CF">
              <w:pPr>
                <w:pStyle w:val="Rodap"/>
                <w:jc w:val="center"/>
              </w:pPr>
            </w:p>
          </w:tc>
          <w:tc>
            <w:tcPr>
              <w:tcW w:w="3117" w:type="dxa"/>
            </w:tcPr>
            <w:p w14:paraId="01B2372B" w14:textId="77777777" w:rsidR="009225CF" w:rsidRDefault="009225CF">
              <w:pPr>
                <w:pStyle w:val="Rodap"/>
                <w:jc w:val="right"/>
              </w:pPr>
            </w:p>
          </w:tc>
        </w:tr>
      </w:sdtContent>
    </w:sdt>
  </w:tbl>
  <w:p w14:paraId="37872237" w14:textId="77777777" w:rsidR="009225CF" w:rsidRDefault="009225C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FEE07" w14:textId="77777777" w:rsidR="000F74F0" w:rsidRDefault="000F74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351B2" w14:textId="77777777" w:rsidR="007641E7" w:rsidRDefault="007641E7">
      <w:r>
        <w:separator/>
      </w:r>
    </w:p>
    <w:p w14:paraId="7621D0F5" w14:textId="77777777" w:rsidR="007641E7" w:rsidRDefault="007641E7"/>
  </w:footnote>
  <w:footnote w:type="continuationSeparator" w:id="0">
    <w:p w14:paraId="44B54AA3" w14:textId="77777777" w:rsidR="007641E7" w:rsidRDefault="007641E7">
      <w:r>
        <w:continuationSeparator/>
      </w:r>
    </w:p>
    <w:p w14:paraId="79FD3783" w14:textId="77777777" w:rsidR="007641E7" w:rsidRDefault="007641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4921F" w14:textId="77777777" w:rsidR="000F74F0" w:rsidRDefault="000F74F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6761D" w14:textId="77777777" w:rsidR="000F74F0" w:rsidRDefault="000F74F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9103" w14:textId="77777777" w:rsidR="000F74F0" w:rsidRDefault="000F74F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4061A37"/>
    <w:multiLevelType w:val="hybridMultilevel"/>
    <w:tmpl w:val="B4781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173EF"/>
    <w:multiLevelType w:val="hybridMultilevel"/>
    <w:tmpl w:val="CD8AD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F515B"/>
    <w:multiLevelType w:val="hybridMultilevel"/>
    <w:tmpl w:val="C7DA94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C0322"/>
    <w:multiLevelType w:val="multilevel"/>
    <w:tmpl w:val="015ED80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D6774B8"/>
    <w:multiLevelType w:val="multilevel"/>
    <w:tmpl w:val="10D6289E"/>
    <w:lvl w:ilvl="0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F446B"/>
    <w:multiLevelType w:val="hybridMultilevel"/>
    <w:tmpl w:val="1C509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07B7A"/>
    <w:multiLevelType w:val="hybridMultilevel"/>
    <w:tmpl w:val="875EB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11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9C"/>
    <w:rsid w:val="000F74F0"/>
    <w:rsid w:val="00104A26"/>
    <w:rsid w:val="00176DD5"/>
    <w:rsid w:val="00263DFE"/>
    <w:rsid w:val="005D08CF"/>
    <w:rsid w:val="006F22E5"/>
    <w:rsid w:val="007641E7"/>
    <w:rsid w:val="007B01B5"/>
    <w:rsid w:val="00907B60"/>
    <w:rsid w:val="009225CF"/>
    <w:rsid w:val="009F6F23"/>
    <w:rsid w:val="00AA249C"/>
    <w:rsid w:val="00AA4CC4"/>
    <w:rsid w:val="00B12859"/>
    <w:rsid w:val="00B75702"/>
    <w:rsid w:val="00B75EE5"/>
    <w:rsid w:val="00BE379B"/>
    <w:rsid w:val="00BF1205"/>
    <w:rsid w:val="00C279D4"/>
    <w:rsid w:val="00CB496D"/>
    <w:rsid w:val="00CD666D"/>
    <w:rsid w:val="00D42563"/>
    <w:rsid w:val="00E056BF"/>
    <w:rsid w:val="00E45178"/>
    <w:rsid w:val="00ED09CD"/>
    <w:rsid w:val="00F4775B"/>
    <w:rsid w:val="00F8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826418"/>
  <w15:chartTrackingRefBased/>
  <w15:docId w15:val="{95EE3396-992D-412F-A97E-907CDD35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563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1"/>
      </w:numPr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Numerada">
    <w:name w:val="List Number"/>
    <w:basedOn w:val="Normal"/>
    <w:uiPriority w:val="9"/>
    <w:qFormat/>
    <w:pPr>
      <w:numPr>
        <w:numId w:val="2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sid w:val="00D42563"/>
    <w:rPr>
      <w:color w:val="595959" w:themeColor="text1" w:themeTint="A6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BE379B"/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BE379B"/>
    <w:rPr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BE379B"/>
    <w:rPr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BE379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E379B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E37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E379B"/>
    <w:rPr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E379B"/>
    <w:rPr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379B"/>
    <w:rPr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E379B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BE379B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BE379B"/>
    <w:rPr>
      <w:rFonts w:ascii="Consolas" w:hAnsi="Consolas"/>
      <w:sz w:val="22"/>
      <w:szCs w:val="21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unhideWhenUsed/>
    <w:qFormat/>
    <w:rsid w:val="00AA2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sl\AppData\Roaming\Microsoft\Templates\Anota&#231;&#245;es%20gerais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Anotações gerais</Template>
  <TotalTime>12</TotalTime>
  <Pages>2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haislan willian</dc:creator>
  <cp:keywords/>
  <dc:description/>
  <cp:lastModifiedBy>haislan willian</cp:lastModifiedBy>
  <cp:revision>1</cp:revision>
  <dcterms:created xsi:type="dcterms:W3CDTF">2024-05-13T18:23:00Z</dcterms:created>
  <dcterms:modified xsi:type="dcterms:W3CDTF">2024-05-13T18:35:00Z</dcterms:modified>
</cp:coreProperties>
</file>