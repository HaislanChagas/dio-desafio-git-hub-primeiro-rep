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CF74" w14:textId="19397F09" w:rsidR="00CD666D" w:rsidRDefault="00C35E8D" w:rsidP="00C35E8D">
      <w:pPr>
        <w:pStyle w:val="Commarcadores"/>
        <w:numPr>
          <w:ilvl w:val="0"/>
          <w:numId w:val="0"/>
        </w:numPr>
        <w:rPr>
          <w:color w:val="auto"/>
          <w:lang w:val="pt-BR"/>
        </w:rPr>
      </w:pPr>
      <w:r w:rsidRPr="00C35E8D">
        <w:rPr>
          <w:color w:val="auto"/>
          <w:lang w:val="pt-BR"/>
        </w:rPr>
        <w:t xml:space="preserve">Front </w:t>
      </w:r>
      <w:proofErr w:type="spellStart"/>
      <w:r>
        <w:rPr>
          <w:color w:val="auto"/>
          <w:lang w:val="pt-BR"/>
        </w:rPr>
        <w:t>And</w:t>
      </w:r>
      <w:proofErr w:type="spellEnd"/>
    </w:p>
    <w:p w14:paraId="7350F4D3" w14:textId="7F5E65A5" w:rsidR="00C35E8D" w:rsidRDefault="00C35E8D" w:rsidP="00C35E8D">
      <w:pPr>
        <w:pStyle w:val="Commarcadores"/>
        <w:numPr>
          <w:ilvl w:val="0"/>
          <w:numId w:val="0"/>
        </w:numPr>
        <w:rPr>
          <w:color w:val="auto"/>
          <w:lang w:val="pt-BR"/>
        </w:rPr>
      </w:pPr>
      <w:r>
        <w:rPr>
          <w:color w:val="auto"/>
          <w:lang w:val="pt-BR"/>
        </w:rPr>
        <w:t>Modelo de Cliente-Servidor</w:t>
      </w:r>
    </w:p>
    <w:p w14:paraId="636E5B42" w14:textId="0F135CAD" w:rsidR="00C35E8D" w:rsidRDefault="00C35E8D" w:rsidP="00C35E8D">
      <w:pPr>
        <w:pStyle w:val="Commarcadores"/>
        <w:numPr>
          <w:ilvl w:val="0"/>
          <w:numId w:val="0"/>
        </w:numPr>
        <w:rPr>
          <w:color w:val="auto"/>
          <w:lang w:val="pt-BR"/>
        </w:rPr>
      </w:pPr>
      <w:r>
        <w:rPr>
          <w:color w:val="auto"/>
          <w:lang w:val="pt-BR"/>
        </w:rPr>
        <w:t>Modelo cliente-servidor é uma estrutura de aplicação que distribui as tarefas e cargas de trabalho entre os fornecedores, de um recuso ou serviço designados como servidores, os requerentes dos serviços, designados como clientes.</w:t>
      </w:r>
    </w:p>
    <w:p w14:paraId="74D70A73" w14:textId="78B8C10E" w:rsidR="00C35E8D" w:rsidRDefault="00C35E8D" w:rsidP="00C35E8D">
      <w:pPr>
        <w:pStyle w:val="Commarcadores"/>
        <w:numPr>
          <w:ilvl w:val="0"/>
          <w:numId w:val="0"/>
        </w:numPr>
        <w:rPr>
          <w:color w:val="auto"/>
          <w:lang w:val="pt-BR"/>
        </w:rPr>
      </w:pPr>
    </w:p>
    <w:p w14:paraId="62D329D9" w14:textId="591499E0" w:rsidR="00C35E8D" w:rsidRDefault="00C35E8D" w:rsidP="00C35E8D">
      <w:pPr>
        <w:pStyle w:val="Commarcadores"/>
        <w:numPr>
          <w:ilvl w:val="0"/>
          <w:numId w:val="0"/>
        </w:numPr>
        <w:rPr>
          <w:color w:val="auto"/>
          <w:lang w:val="pt-BR"/>
        </w:rPr>
      </w:pPr>
      <w:r>
        <w:rPr>
          <w:color w:val="auto"/>
          <w:lang w:val="pt-BR"/>
        </w:rPr>
        <w:t>Desenvolvedor Front End.</w:t>
      </w:r>
    </w:p>
    <w:p w14:paraId="066014C0" w14:textId="7AD21F4B" w:rsidR="00C35E8D" w:rsidRDefault="00C35E8D" w:rsidP="00C35E8D">
      <w:pPr>
        <w:pStyle w:val="Commarcadores"/>
        <w:numPr>
          <w:ilvl w:val="0"/>
          <w:numId w:val="9"/>
        </w:numPr>
        <w:rPr>
          <w:color w:val="auto"/>
          <w:lang w:val="pt-BR"/>
        </w:rPr>
      </w:pPr>
      <w:r>
        <w:rPr>
          <w:color w:val="auto"/>
          <w:lang w:val="pt-BR"/>
        </w:rPr>
        <w:t>O desenvolvedor Front End. que programa a parte visual do site ou de aplicativo, ou seja, quando apertamos no botão ou posicionamos o botão, aquilo que conseguimos interagir.</w:t>
      </w:r>
    </w:p>
    <w:p w14:paraId="49947FFF" w14:textId="4D2C3811" w:rsidR="00C35E8D" w:rsidRDefault="00C35E8D" w:rsidP="00C35E8D">
      <w:pPr>
        <w:pStyle w:val="Commarcadores"/>
        <w:numPr>
          <w:ilvl w:val="0"/>
          <w:numId w:val="9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Quem trabalha com o Front End. é responsável por desenvolver por meio de Código uma Interface gráfica, normalmente com as tecnologias base da web (HTML, CSS E </w:t>
      </w:r>
      <w:proofErr w:type="spellStart"/>
      <w:r>
        <w:rPr>
          <w:color w:val="auto"/>
          <w:lang w:val="pt-BR"/>
        </w:rPr>
        <w:t>JavaScript</w:t>
      </w:r>
      <w:proofErr w:type="spellEnd"/>
      <w:r>
        <w:rPr>
          <w:color w:val="auto"/>
          <w:lang w:val="pt-BR"/>
        </w:rPr>
        <w:t>)</w:t>
      </w:r>
    </w:p>
    <w:p w14:paraId="346FC3C9" w14:textId="09D57780" w:rsidR="00C35E8D" w:rsidRDefault="00C35E8D" w:rsidP="00C35E8D">
      <w:pPr>
        <w:pStyle w:val="Commarcadores"/>
        <w:numPr>
          <w:ilvl w:val="0"/>
          <w:numId w:val="9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Toda interação gráfica é feita </w:t>
      </w:r>
      <w:proofErr w:type="gramStart"/>
      <w:r>
        <w:rPr>
          <w:color w:val="auto"/>
          <w:lang w:val="pt-BR"/>
        </w:rPr>
        <w:t xml:space="preserve">pelo Front </w:t>
      </w:r>
      <w:proofErr w:type="spellStart"/>
      <w:r>
        <w:rPr>
          <w:color w:val="auto"/>
          <w:lang w:val="pt-BR"/>
        </w:rPr>
        <w:t>And</w:t>
      </w:r>
      <w:proofErr w:type="spellEnd"/>
      <w:proofErr w:type="gramEnd"/>
      <w:r>
        <w:rPr>
          <w:color w:val="auto"/>
          <w:lang w:val="pt-BR"/>
        </w:rPr>
        <w:t xml:space="preserve"> porém a interação interna e feita pela Back And.</w:t>
      </w:r>
    </w:p>
    <w:p w14:paraId="7CDFFF0A" w14:textId="77777777" w:rsidR="00C35E8D" w:rsidRDefault="00C35E8D" w:rsidP="00C35E8D">
      <w:pPr>
        <w:pStyle w:val="Commarcadores"/>
        <w:numPr>
          <w:ilvl w:val="0"/>
          <w:numId w:val="0"/>
        </w:numPr>
        <w:ind w:left="432" w:hanging="432"/>
        <w:rPr>
          <w:color w:val="auto"/>
          <w:lang w:val="pt-BR"/>
        </w:rPr>
      </w:pPr>
    </w:p>
    <w:p w14:paraId="42B23A63" w14:textId="77777777" w:rsidR="00C35E8D" w:rsidRDefault="00C35E8D" w:rsidP="00C35E8D">
      <w:pPr>
        <w:pStyle w:val="Commarcadores"/>
        <w:numPr>
          <w:ilvl w:val="0"/>
          <w:numId w:val="0"/>
        </w:numPr>
        <w:ind w:left="432" w:hanging="432"/>
        <w:rPr>
          <w:color w:val="auto"/>
          <w:lang w:val="pt-BR"/>
        </w:rPr>
      </w:pPr>
    </w:p>
    <w:p w14:paraId="5D561B67" w14:textId="384824A2" w:rsidR="00C35E8D" w:rsidRDefault="00C35E8D" w:rsidP="00C35E8D">
      <w:pPr>
        <w:pStyle w:val="Commarcadores"/>
        <w:numPr>
          <w:ilvl w:val="0"/>
          <w:numId w:val="0"/>
        </w:numPr>
        <w:ind w:left="432" w:hanging="432"/>
        <w:rPr>
          <w:color w:val="auto"/>
          <w:lang w:val="pt-BR"/>
        </w:rPr>
      </w:pPr>
      <w:r>
        <w:rPr>
          <w:color w:val="auto"/>
          <w:lang w:val="pt-BR"/>
        </w:rPr>
        <w:t>Onde é feita o codigo?</w:t>
      </w:r>
    </w:p>
    <w:p w14:paraId="1C7F00F7" w14:textId="47052482" w:rsidR="00C35E8D" w:rsidRDefault="00C35E8D" w:rsidP="00C35E8D">
      <w:pPr>
        <w:pStyle w:val="Commarcadores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>Em um ID</w:t>
      </w:r>
      <w:r w:rsidR="00D57F09">
        <w:rPr>
          <w:color w:val="auto"/>
          <w:lang w:val="pt-BR"/>
        </w:rPr>
        <w:t>É</w:t>
      </w:r>
      <w:r>
        <w:rPr>
          <w:color w:val="auto"/>
          <w:lang w:val="pt-BR"/>
        </w:rPr>
        <w:t>!</w:t>
      </w:r>
    </w:p>
    <w:p w14:paraId="0122F856" w14:textId="77777777" w:rsidR="00C35E8D" w:rsidRPr="00C35E8D" w:rsidRDefault="00C35E8D" w:rsidP="00C35E8D">
      <w:pPr>
        <w:pStyle w:val="Commarcadores"/>
        <w:numPr>
          <w:ilvl w:val="0"/>
          <w:numId w:val="10"/>
        </w:numPr>
        <w:rPr>
          <w:color w:val="auto"/>
          <w:lang w:val="pt-BR"/>
        </w:rPr>
      </w:pPr>
    </w:p>
    <w:sectPr w:rsidR="00C35E8D" w:rsidRPr="00C35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3E54B" w14:textId="77777777" w:rsidR="00EA2849" w:rsidRDefault="00EA2849">
      <w:r>
        <w:separator/>
      </w:r>
    </w:p>
    <w:p w14:paraId="419035A7" w14:textId="77777777" w:rsidR="00EA2849" w:rsidRDefault="00EA2849"/>
  </w:endnote>
  <w:endnote w:type="continuationSeparator" w:id="0">
    <w:p w14:paraId="1415A30C" w14:textId="77777777" w:rsidR="00EA2849" w:rsidRDefault="00EA2849">
      <w:r>
        <w:continuationSeparator/>
      </w:r>
    </w:p>
    <w:p w14:paraId="1D1CC227" w14:textId="77777777" w:rsidR="00EA2849" w:rsidRDefault="00EA28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5FD2B" w14:textId="77777777" w:rsidR="000F74F0" w:rsidRDefault="000F74F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o layout do número da página do rodapé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2489FBFE" w14:textId="77777777">
          <w:tc>
            <w:tcPr>
              <w:tcW w:w="3116" w:type="dxa"/>
            </w:tcPr>
            <w:p w14:paraId="41097323" w14:textId="77777777" w:rsidR="009225CF" w:rsidRDefault="00176DD5">
              <w:pPr>
                <w:pStyle w:val="Rodap"/>
              </w:pPr>
              <w:r>
                <w:rPr>
                  <w:lang w:val="pt-BR" w:bidi="pt-BR"/>
                </w:rPr>
                <w:fldChar w:fldCharType="begin"/>
              </w:r>
              <w:r>
                <w:rPr>
                  <w:lang w:val="pt-BR" w:bidi="pt-BR"/>
                </w:rPr>
                <w:instrText xml:space="preserve"> PAGE   \* MERGEFORMAT </w:instrText>
              </w:r>
              <w:r>
                <w:rPr>
                  <w:lang w:val="pt-BR" w:bidi="pt-BR"/>
                </w:rPr>
                <w:fldChar w:fldCharType="separate"/>
              </w:r>
              <w:r w:rsidR="00CD666D">
                <w:rPr>
                  <w:noProof/>
                  <w:lang w:val="pt-BR" w:bidi="pt-BR"/>
                </w:rPr>
                <w:t>2</w:t>
              </w:r>
              <w:r>
                <w:rPr>
                  <w:noProof/>
                  <w:lang w:val="pt-BR" w:bidi="pt-BR"/>
                </w:rPr>
                <w:fldChar w:fldCharType="end"/>
              </w:r>
            </w:p>
          </w:tc>
          <w:tc>
            <w:tcPr>
              <w:tcW w:w="3117" w:type="dxa"/>
            </w:tcPr>
            <w:p w14:paraId="2292DDC2" w14:textId="77777777" w:rsidR="009225CF" w:rsidRDefault="009225CF">
              <w:pPr>
                <w:pStyle w:val="Rodap"/>
                <w:jc w:val="center"/>
              </w:pPr>
            </w:p>
          </w:tc>
          <w:tc>
            <w:tcPr>
              <w:tcW w:w="3117" w:type="dxa"/>
            </w:tcPr>
            <w:p w14:paraId="77521F5C" w14:textId="77777777" w:rsidR="009225CF" w:rsidRDefault="009225CF">
              <w:pPr>
                <w:pStyle w:val="Rodap"/>
                <w:jc w:val="right"/>
              </w:pPr>
            </w:p>
          </w:tc>
        </w:tr>
      </w:sdtContent>
    </w:sdt>
  </w:tbl>
  <w:p w14:paraId="5C950495" w14:textId="77777777" w:rsidR="009225CF" w:rsidRDefault="009225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1F746" w14:textId="77777777" w:rsidR="000F74F0" w:rsidRDefault="000F74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B66BE" w14:textId="77777777" w:rsidR="00EA2849" w:rsidRDefault="00EA2849">
      <w:r>
        <w:separator/>
      </w:r>
    </w:p>
    <w:p w14:paraId="5C515519" w14:textId="77777777" w:rsidR="00EA2849" w:rsidRDefault="00EA2849"/>
  </w:footnote>
  <w:footnote w:type="continuationSeparator" w:id="0">
    <w:p w14:paraId="5AF0D28F" w14:textId="77777777" w:rsidR="00EA2849" w:rsidRDefault="00EA2849">
      <w:r>
        <w:continuationSeparator/>
      </w:r>
    </w:p>
    <w:p w14:paraId="63CA9815" w14:textId="77777777" w:rsidR="00EA2849" w:rsidRDefault="00EA28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D8961" w14:textId="77777777" w:rsidR="000F74F0" w:rsidRDefault="000F74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4F478" w14:textId="77777777" w:rsidR="000F74F0" w:rsidRDefault="000F74F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5579A" w14:textId="77777777" w:rsidR="000F74F0" w:rsidRDefault="000F74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F087AC2"/>
    <w:multiLevelType w:val="hybridMultilevel"/>
    <w:tmpl w:val="7E74A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02EA0"/>
    <w:multiLevelType w:val="hybridMultilevel"/>
    <w:tmpl w:val="F41C5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C0322"/>
    <w:multiLevelType w:val="multilevel"/>
    <w:tmpl w:val="015ED80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D6774B8"/>
    <w:multiLevelType w:val="multilevel"/>
    <w:tmpl w:val="10D6289E"/>
    <w:lvl w:ilvl="0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8D"/>
    <w:rsid w:val="000F74F0"/>
    <w:rsid w:val="00104A26"/>
    <w:rsid w:val="00165CB1"/>
    <w:rsid w:val="00176DD5"/>
    <w:rsid w:val="00263DFE"/>
    <w:rsid w:val="005D08CF"/>
    <w:rsid w:val="006F22E5"/>
    <w:rsid w:val="007B01B5"/>
    <w:rsid w:val="00907B60"/>
    <w:rsid w:val="009225CF"/>
    <w:rsid w:val="009F6F23"/>
    <w:rsid w:val="00AA4CC4"/>
    <w:rsid w:val="00B12859"/>
    <w:rsid w:val="00B75702"/>
    <w:rsid w:val="00B75EE5"/>
    <w:rsid w:val="00BE379B"/>
    <w:rsid w:val="00BF1205"/>
    <w:rsid w:val="00C279D4"/>
    <w:rsid w:val="00C35E8D"/>
    <w:rsid w:val="00CB496D"/>
    <w:rsid w:val="00CD666D"/>
    <w:rsid w:val="00D42563"/>
    <w:rsid w:val="00D57F09"/>
    <w:rsid w:val="00E056BF"/>
    <w:rsid w:val="00E45178"/>
    <w:rsid w:val="00EA2849"/>
    <w:rsid w:val="00ED09CD"/>
    <w:rsid w:val="00F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A72A10"/>
  <w15:chartTrackingRefBased/>
  <w15:docId w15:val="{675A759D-ACC9-4F60-BB2E-3AA33249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63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42563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E379B"/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BE379B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E379B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E379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E379B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E37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E379B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E379B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379B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E379B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BE379B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BE379B"/>
    <w:rPr>
      <w:rFonts w:ascii="Consolas" w:hAnsi="Consolas"/>
      <w:sz w:val="22"/>
      <w:szCs w:val="21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sl\AppData\Roaming\Microsoft\Templates\Anota&#231;&#245;es%20gerai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Anotações gerais</Template>
  <TotalTime>21</TotalTime>
  <Pages>1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haislan willian</dc:creator>
  <cp:keywords/>
  <dc:description/>
  <cp:lastModifiedBy>haislan willian</cp:lastModifiedBy>
  <cp:revision>1</cp:revision>
  <dcterms:created xsi:type="dcterms:W3CDTF">2024-05-13T17:20:00Z</dcterms:created>
  <dcterms:modified xsi:type="dcterms:W3CDTF">2024-05-13T17:41:00Z</dcterms:modified>
</cp:coreProperties>
</file>