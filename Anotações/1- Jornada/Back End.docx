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A69E" w14:textId="2641C5AC" w:rsidR="009225CF" w:rsidRPr="00A07532" w:rsidRDefault="00A07532">
      <w:pPr>
        <w:pStyle w:val="Ttulo1"/>
        <w:rPr>
          <w:color w:val="auto"/>
        </w:rPr>
      </w:pPr>
      <w:r w:rsidRPr="00A07532">
        <w:rPr>
          <w:color w:val="auto"/>
        </w:rPr>
        <w:t>Back End</w:t>
      </w:r>
    </w:p>
    <w:p w14:paraId="7F654789" w14:textId="2FBCFEF2" w:rsidR="00CD666D" w:rsidRDefault="00A07532" w:rsidP="00CD666D">
      <w:pPr>
        <w:pStyle w:val="Commarcadores"/>
        <w:rPr>
          <w:color w:val="auto"/>
        </w:rPr>
      </w:pPr>
      <w:r>
        <w:rPr>
          <w:color w:val="auto"/>
        </w:rPr>
        <w:t>Desenvolvedor Back End, vem da ideia de o que tem por trás de uma aplicação, Back End em boa parte dos casos fazendo a ponte entre os dados que vem do Navegador rumo ao banco de dadosm e vice-versa, sempre aplicando as devidas regras de negócio, validações e garantias em um ambiente o usuario final não tenha acesso possa manipular algo.</w:t>
      </w:r>
    </w:p>
    <w:p w14:paraId="008D4B79" w14:textId="046D17BC" w:rsidR="00A07532" w:rsidRDefault="00A07532" w:rsidP="00CD666D">
      <w:pPr>
        <w:pStyle w:val="Commarcadores"/>
        <w:rPr>
          <w:color w:val="auto"/>
        </w:rPr>
      </w:pPr>
      <w:r>
        <w:rPr>
          <w:color w:val="auto"/>
        </w:rPr>
        <w:t>Exemplo:JAVA,PHP e C#</w:t>
      </w:r>
    </w:p>
    <w:p w14:paraId="68343587" w14:textId="35F658A8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p w14:paraId="46B3EBFD" w14:textId="760DFA6B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  <w:r>
        <w:rPr>
          <w:color w:val="auto"/>
        </w:rPr>
        <w:t>Quando um botão é pressionado é feito uma requisição:</w:t>
      </w:r>
    </w:p>
    <w:p w14:paraId="114CCFB0" w14:textId="3213FDF2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  <w:r w:rsidRPr="00A07532">
        <w:rPr>
          <w:color w:val="auto"/>
          <w:highlight w:val="yellow"/>
        </w:rPr>
        <w:t>Req para ver supondo saldo, e enviado uma requisição para o banco de dados, e depois retorna para o Front And com a resposta.</w:t>
      </w:r>
    </w:p>
    <w:p w14:paraId="4401F43F" w14:textId="4646CB5D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p w14:paraId="24F486FA" w14:textId="53EAF6A4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p w14:paraId="7804D8E7" w14:textId="557ABEE3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  <w:r w:rsidRPr="00A07532">
        <w:rPr>
          <w:color w:val="auto"/>
          <w:highlight w:val="yellow"/>
        </w:rPr>
        <w:t>API: Acrônomo de aplication Programming Interface, e um intermediario de software que permite que dois aplicativos conversem entre si, cada vez que usa um app como ‘facebook’ envia uma mensagem instantanea ou verifica a previsão do tempo em seu telefone, você está usando uma API.</w:t>
      </w:r>
    </w:p>
    <w:p w14:paraId="60F9F9CE" w14:textId="70F150E3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p w14:paraId="34340D57" w14:textId="73757CA9" w:rsidR="00A07532" w:rsidRDefault="00A07532" w:rsidP="00A07532">
      <w:pPr>
        <w:pStyle w:val="Commarcadores"/>
        <w:numPr>
          <w:ilvl w:val="0"/>
          <w:numId w:val="0"/>
        </w:numPr>
        <w:rPr>
          <w:color w:val="auto"/>
        </w:rPr>
      </w:pPr>
      <w:r>
        <w:rPr>
          <w:noProof/>
        </w:rPr>
        <w:drawing>
          <wp:inline distT="0" distB="0" distL="0" distR="0" wp14:anchorId="415B8B16" wp14:editId="4E036639">
            <wp:extent cx="5943600" cy="1593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5C4" w14:textId="56E80A6A" w:rsidR="00A07532" w:rsidRDefault="00A07532" w:rsidP="00A07532">
      <w:pPr>
        <w:pStyle w:val="Commarcadores"/>
        <w:numPr>
          <w:ilvl w:val="0"/>
          <w:numId w:val="0"/>
        </w:numPr>
        <w:rPr>
          <w:color w:val="auto"/>
        </w:rPr>
      </w:pPr>
      <w:r>
        <w:rPr>
          <w:color w:val="auto"/>
        </w:rPr>
        <w:t>EXEMPLO EM IMAGEM</w:t>
      </w:r>
    </w:p>
    <w:p w14:paraId="1EE473DB" w14:textId="77777777" w:rsidR="00D16F31" w:rsidRPr="00A07532" w:rsidRDefault="00D16F31" w:rsidP="00A07532">
      <w:pPr>
        <w:pStyle w:val="Commarcadores"/>
        <w:numPr>
          <w:ilvl w:val="0"/>
          <w:numId w:val="0"/>
        </w:numPr>
        <w:rPr>
          <w:color w:val="auto"/>
        </w:rPr>
      </w:pPr>
    </w:p>
    <w:p w14:paraId="0149FF71" w14:textId="0ED9539E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p w14:paraId="42698567" w14:textId="0ED9539E" w:rsid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p w14:paraId="649A627C" w14:textId="77777777" w:rsidR="00A07532" w:rsidRPr="00A07532" w:rsidRDefault="00A07532" w:rsidP="00A07532">
      <w:pPr>
        <w:pStyle w:val="Commarcadores"/>
        <w:numPr>
          <w:ilvl w:val="0"/>
          <w:numId w:val="0"/>
        </w:numPr>
        <w:ind w:left="432" w:hanging="432"/>
        <w:rPr>
          <w:color w:val="auto"/>
        </w:rPr>
      </w:pPr>
    </w:p>
    <w:sectPr w:rsidR="00A07532" w:rsidRPr="00A07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78D0" w14:textId="77777777" w:rsidR="00361792" w:rsidRDefault="00361792">
      <w:r>
        <w:separator/>
      </w:r>
    </w:p>
    <w:p w14:paraId="1749C14C" w14:textId="77777777" w:rsidR="00361792" w:rsidRDefault="00361792"/>
  </w:endnote>
  <w:endnote w:type="continuationSeparator" w:id="0">
    <w:p w14:paraId="40750F1D" w14:textId="77777777" w:rsidR="00361792" w:rsidRDefault="00361792">
      <w:r>
        <w:continuationSeparator/>
      </w:r>
    </w:p>
    <w:p w14:paraId="65D1AB84" w14:textId="77777777" w:rsidR="00361792" w:rsidRDefault="00361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6F41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6E29B06D" w14:textId="77777777">
          <w:tc>
            <w:tcPr>
              <w:tcW w:w="3116" w:type="dxa"/>
            </w:tcPr>
            <w:p w14:paraId="08B2FBC4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55713EFB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748A0689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50622CC6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1906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D89A" w14:textId="77777777" w:rsidR="00361792" w:rsidRDefault="00361792">
      <w:r>
        <w:separator/>
      </w:r>
    </w:p>
    <w:p w14:paraId="678F63D6" w14:textId="77777777" w:rsidR="00361792" w:rsidRDefault="00361792"/>
  </w:footnote>
  <w:footnote w:type="continuationSeparator" w:id="0">
    <w:p w14:paraId="2E611B89" w14:textId="77777777" w:rsidR="00361792" w:rsidRDefault="00361792">
      <w:r>
        <w:continuationSeparator/>
      </w:r>
    </w:p>
    <w:p w14:paraId="5E6A1B41" w14:textId="77777777" w:rsidR="00361792" w:rsidRDefault="003617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74CC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A731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6C39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32"/>
    <w:rsid w:val="000F74F0"/>
    <w:rsid w:val="00104A26"/>
    <w:rsid w:val="00176DD5"/>
    <w:rsid w:val="00263DFE"/>
    <w:rsid w:val="00361792"/>
    <w:rsid w:val="005D08CF"/>
    <w:rsid w:val="006F22E5"/>
    <w:rsid w:val="007B01B5"/>
    <w:rsid w:val="00907B60"/>
    <w:rsid w:val="009225CF"/>
    <w:rsid w:val="009F6F23"/>
    <w:rsid w:val="00A07532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16F31"/>
    <w:rsid w:val="00D42563"/>
    <w:rsid w:val="00E056BF"/>
    <w:rsid w:val="00E45178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E9366"/>
  <w15:chartTrackingRefBased/>
  <w15:docId w15:val="{59D8A890-F0AC-4FC4-A04B-97EFE59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11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2024-05-13T17:48:00Z</dcterms:created>
  <dcterms:modified xsi:type="dcterms:W3CDTF">2024-05-13T17:59:00Z</dcterms:modified>
</cp:coreProperties>
</file>