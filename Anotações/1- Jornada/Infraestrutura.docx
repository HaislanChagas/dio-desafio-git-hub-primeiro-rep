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1DB6" w14:textId="0B819A71" w:rsidR="00FA4848" w:rsidRPr="00FA4848" w:rsidRDefault="00FA4848" w:rsidP="00FA4848">
      <w:pPr>
        <w:rPr>
          <w:color w:val="auto"/>
          <w:sz w:val="44"/>
          <w:szCs w:val="44"/>
          <w:lang w:val="pt-BR"/>
        </w:rPr>
      </w:pPr>
      <w:r w:rsidRPr="00FA4848">
        <w:rPr>
          <w:color w:val="auto"/>
          <w:sz w:val="44"/>
          <w:szCs w:val="44"/>
          <w:lang w:val="pt-BR"/>
        </w:rPr>
        <w:t xml:space="preserve">Infraestrutura </w:t>
      </w:r>
    </w:p>
    <w:p w14:paraId="7C9D8962" w14:textId="4664CCCD" w:rsidR="00FA4848" w:rsidRDefault="00FA4848" w:rsidP="00FA4848">
      <w:pPr>
        <w:rPr>
          <w:lang w:val="pt-BR"/>
        </w:rPr>
      </w:pPr>
      <w:r>
        <w:rPr>
          <w:lang w:val="pt-BR"/>
        </w:rPr>
        <w:t>Cliente servidor:</w:t>
      </w:r>
    </w:p>
    <w:p w14:paraId="2411A7CC" w14:textId="0A808C12" w:rsidR="00FA4848" w:rsidRDefault="00FA4848" w:rsidP="00FA4848">
      <w:pPr>
        <w:rPr>
          <w:lang w:val="pt-BR"/>
        </w:rPr>
      </w:pPr>
      <w:r w:rsidRPr="00FA4848">
        <w:rPr>
          <w:lang w:val="pt-BR"/>
        </w:rPr>
        <w:drawing>
          <wp:inline distT="0" distB="0" distL="0" distR="0" wp14:anchorId="008A482A" wp14:editId="75809882">
            <wp:extent cx="5943600" cy="2613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D42A" w14:textId="3135B00A" w:rsidR="00FA4848" w:rsidRPr="00FA4848" w:rsidRDefault="00FA4848" w:rsidP="00FA4848">
      <w:pPr>
        <w:rPr>
          <w:color w:val="auto"/>
          <w:lang w:val="pt-BR"/>
        </w:rPr>
      </w:pPr>
      <w:r w:rsidRPr="00FA4848">
        <w:rPr>
          <w:color w:val="auto"/>
          <w:lang w:val="pt-BR"/>
        </w:rPr>
        <w:t>Onde fica o codigo responsável pelo Back End.?</w:t>
      </w:r>
    </w:p>
    <w:p w14:paraId="7F203BC7" w14:textId="30EBC580" w:rsidR="00FA4848" w:rsidRDefault="00FA4848" w:rsidP="00FA484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Temos alguns tipos de Nuvem, (antigamente era data center) chamado como Servidor.</w:t>
      </w:r>
    </w:p>
    <w:p w14:paraId="375ED017" w14:textId="41269221" w:rsidR="00FA4848" w:rsidRPr="00FA4848" w:rsidRDefault="00FA4848" w:rsidP="00FA4848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 w:rsidRPr="00FA4848">
        <w:rPr>
          <w:color w:val="auto"/>
          <w:highlight w:val="yellow"/>
          <w:lang w:val="pt-BR"/>
        </w:rPr>
        <w:t>Nuvem Privada (Computadores para Servidores)</w:t>
      </w:r>
      <w:r w:rsidRPr="00FA4848">
        <w:rPr>
          <w:color w:val="auto"/>
          <w:lang w:val="pt-BR"/>
        </w:rPr>
        <w:br/>
      </w:r>
      <w:r w:rsidRPr="00FA4848">
        <w:rPr>
          <w:b/>
          <w:bCs/>
          <w:color w:val="auto"/>
          <w:lang w:val="pt-BR"/>
        </w:rPr>
        <w:t>- Atividades e Profissionais em Nuvem privadas:</w:t>
      </w:r>
      <w:r w:rsidRPr="00FA4848">
        <w:rPr>
          <w:b/>
          <w:bCs/>
          <w:color w:val="auto"/>
          <w:lang w:val="pt-BR"/>
        </w:rPr>
        <w:br/>
        <w:t>- Segurança da tecnologia da Informação (Lógica e Física)</w:t>
      </w:r>
      <w:r w:rsidRPr="00FA4848">
        <w:rPr>
          <w:b/>
          <w:bCs/>
          <w:color w:val="auto"/>
          <w:lang w:val="pt-BR"/>
        </w:rPr>
        <w:br/>
        <w:t>- Mão de obra especializada (Software Hardware)</w:t>
      </w:r>
      <w:r w:rsidRPr="00FA4848">
        <w:rPr>
          <w:b/>
          <w:bCs/>
          <w:color w:val="auto"/>
          <w:lang w:val="pt-BR"/>
        </w:rPr>
        <w:br/>
        <w:t>- Infraestrutura Local</w:t>
      </w:r>
    </w:p>
    <w:p w14:paraId="63B6212A" w14:textId="7FC0E52F" w:rsidR="00FA4848" w:rsidRPr="00FA4848" w:rsidRDefault="00FA4848" w:rsidP="00FA4848">
      <w:pPr>
        <w:rPr>
          <w:color w:val="auto"/>
          <w:lang w:val="pt-BR"/>
        </w:rPr>
      </w:pPr>
      <w:r w:rsidRPr="00FA4848">
        <w:rPr>
          <w:lang w:val="pt-BR"/>
        </w:rPr>
        <w:lastRenderedPageBreak/>
        <w:drawing>
          <wp:inline distT="0" distB="0" distL="0" distR="0" wp14:anchorId="26253D2D" wp14:editId="1F4A8059">
            <wp:extent cx="5943600" cy="2886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848" w:rsidRPr="00FA4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8B28" w14:textId="77777777" w:rsidR="003E1060" w:rsidRDefault="003E1060">
      <w:r>
        <w:separator/>
      </w:r>
    </w:p>
    <w:p w14:paraId="1A97326F" w14:textId="77777777" w:rsidR="003E1060" w:rsidRDefault="003E1060"/>
  </w:endnote>
  <w:endnote w:type="continuationSeparator" w:id="0">
    <w:p w14:paraId="1F705D5E" w14:textId="77777777" w:rsidR="003E1060" w:rsidRDefault="003E1060">
      <w:r>
        <w:continuationSeparator/>
      </w:r>
    </w:p>
    <w:p w14:paraId="34BAB47E" w14:textId="77777777" w:rsidR="003E1060" w:rsidRDefault="003E1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34D6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D542846" w14:textId="77777777">
          <w:tc>
            <w:tcPr>
              <w:tcW w:w="3116" w:type="dxa"/>
            </w:tcPr>
            <w:p w14:paraId="4897B10B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7E6FD00E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228D99DB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1099C45F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134D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9EA1" w14:textId="77777777" w:rsidR="003E1060" w:rsidRDefault="003E1060">
      <w:r>
        <w:separator/>
      </w:r>
    </w:p>
    <w:p w14:paraId="79966DA9" w14:textId="77777777" w:rsidR="003E1060" w:rsidRDefault="003E1060"/>
  </w:footnote>
  <w:footnote w:type="continuationSeparator" w:id="0">
    <w:p w14:paraId="01A8B351" w14:textId="77777777" w:rsidR="003E1060" w:rsidRDefault="003E1060">
      <w:r>
        <w:continuationSeparator/>
      </w:r>
    </w:p>
    <w:p w14:paraId="3FF3CB18" w14:textId="77777777" w:rsidR="003E1060" w:rsidRDefault="003E1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2ED5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85B7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4C4D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DCC0D8C"/>
    <w:multiLevelType w:val="hybridMultilevel"/>
    <w:tmpl w:val="F29E1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327E9"/>
    <w:multiLevelType w:val="hybridMultilevel"/>
    <w:tmpl w:val="7C2E5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48"/>
    <w:rsid w:val="000F74F0"/>
    <w:rsid w:val="00104A26"/>
    <w:rsid w:val="00176DD5"/>
    <w:rsid w:val="00263DFE"/>
    <w:rsid w:val="003E1060"/>
    <w:rsid w:val="005D08CF"/>
    <w:rsid w:val="006F22E5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E056BF"/>
    <w:rsid w:val="00E45178"/>
    <w:rsid w:val="00ED09CD"/>
    <w:rsid w:val="00F4775B"/>
    <w:rsid w:val="00FA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AF47B"/>
  <w15:chartTrackingRefBased/>
  <w15:docId w15:val="{176357C1-6AAE-4CA1-9E4C-94A351F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FA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8</TotalTime>
  <Pages>2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2024-05-13T18:08:00Z</dcterms:created>
  <dcterms:modified xsi:type="dcterms:W3CDTF">2024-05-13T18:16:00Z</dcterms:modified>
</cp:coreProperties>
</file>