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B4A8" w14:textId="2A6CD157" w:rsidR="0009158A" w:rsidRDefault="0009158A" w:rsidP="0009158A">
      <w:pPr>
        <w:pStyle w:val="Commarcadores"/>
        <w:numPr>
          <w:ilvl w:val="0"/>
          <w:numId w:val="0"/>
        </w:numPr>
        <w:rPr>
          <w:lang w:val="pt-BR"/>
        </w:rPr>
      </w:pPr>
      <w:r>
        <w:rPr>
          <w:lang w:val="pt-BR"/>
        </w:rPr>
        <w:t>Full Stack</w:t>
      </w:r>
    </w:p>
    <w:p w14:paraId="2BA7BE9D" w14:textId="7EDFBAC8" w:rsidR="0009158A" w:rsidRDefault="0009158A" w:rsidP="0009158A">
      <w:pPr>
        <w:pStyle w:val="Commarcadores"/>
        <w:numPr>
          <w:ilvl w:val="0"/>
          <w:numId w:val="0"/>
        </w:numPr>
      </w:pPr>
      <w:r w:rsidRPr="0009158A">
        <w:t>Um desenvolvedor Full Stack é alguem que trabalha como Back End do aplicativo, bem como o Front End. Desenvolvedores Full Stack Precisam ter algumas habilidades em uma ampla varidade de lingaugens de Programação</w:t>
      </w:r>
      <w:r>
        <w:t>.</w:t>
      </w:r>
    </w:p>
    <w:p w14:paraId="680D79FF" w14:textId="77777777" w:rsidR="0009158A" w:rsidRPr="0009158A" w:rsidRDefault="0009158A" w:rsidP="0009158A">
      <w:pPr>
        <w:pStyle w:val="Commarcadores"/>
        <w:numPr>
          <w:ilvl w:val="0"/>
          <w:numId w:val="0"/>
        </w:numPr>
      </w:pPr>
    </w:p>
    <w:sectPr w:rsidR="0009158A" w:rsidRPr="00091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6E458" w14:textId="77777777" w:rsidR="00C73146" w:rsidRDefault="00C73146">
      <w:r>
        <w:separator/>
      </w:r>
    </w:p>
    <w:p w14:paraId="1A12BBDE" w14:textId="77777777" w:rsidR="00C73146" w:rsidRDefault="00C73146"/>
  </w:endnote>
  <w:endnote w:type="continuationSeparator" w:id="0">
    <w:p w14:paraId="223E26EF" w14:textId="77777777" w:rsidR="00C73146" w:rsidRDefault="00C73146">
      <w:r>
        <w:continuationSeparator/>
      </w:r>
    </w:p>
    <w:p w14:paraId="45685CCA" w14:textId="77777777" w:rsidR="00C73146" w:rsidRDefault="00C731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F1EDB" w14:textId="77777777" w:rsidR="000F74F0" w:rsidRDefault="000F74F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o layout do número da página do rodapé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 w14:paraId="23E7E29E" w14:textId="77777777">
          <w:tc>
            <w:tcPr>
              <w:tcW w:w="3116" w:type="dxa"/>
            </w:tcPr>
            <w:p w14:paraId="402900A1" w14:textId="77777777" w:rsidR="009225CF" w:rsidRDefault="00176DD5">
              <w:pPr>
                <w:pStyle w:val="Rodap"/>
              </w:pPr>
              <w:r>
                <w:rPr>
                  <w:lang w:val="pt-BR" w:bidi="pt-BR"/>
                </w:rPr>
                <w:fldChar w:fldCharType="begin"/>
              </w:r>
              <w:r>
                <w:rPr>
                  <w:lang w:val="pt-BR" w:bidi="pt-BR"/>
                </w:rPr>
                <w:instrText xml:space="preserve"> PAGE   \* MERGEFORMAT </w:instrText>
              </w:r>
              <w:r>
                <w:rPr>
                  <w:lang w:val="pt-BR" w:bidi="pt-BR"/>
                </w:rPr>
                <w:fldChar w:fldCharType="separate"/>
              </w:r>
              <w:r w:rsidR="00CD666D">
                <w:rPr>
                  <w:noProof/>
                  <w:lang w:val="pt-BR" w:bidi="pt-BR"/>
                </w:rPr>
                <w:t>2</w:t>
              </w:r>
              <w:r>
                <w:rPr>
                  <w:noProof/>
                  <w:lang w:val="pt-BR" w:bidi="pt-BR"/>
                </w:rPr>
                <w:fldChar w:fldCharType="end"/>
              </w:r>
            </w:p>
          </w:tc>
          <w:tc>
            <w:tcPr>
              <w:tcW w:w="3117" w:type="dxa"/>
            </w:tcPr>
            <w:p w14:paraId="000A0412" w14:textId="77777777" w:rsidR="009225CF" w:rsidRDefault="009225CF">
              <w:pPr>
                <w:pStyle w:val="Rodap"/>
                <w:jc w:val="center"/>
              </w:pPr>
            </w:p>
          </w:tc>
          <w:tc>
            <w:tcPr>
              <w:tcW w:w="3117" w:type="dxa"/>
            </w:tcPr>
            <w:p w14:paraId="1B4AE961" w14:textId="77777777" w:rsidR="009225CF" w:rsidRDefault="009225CF">
              <w:pPr>
                <w:pStyle w:val="Rodap"/>
                <w:jc w:val="right"/>
              </w:pPr>
            </w:p>
          </w:tc>
        </w:tr>
      </w:sdtContent>
    </w:sdt>
  </w:tbl>
  <w:p w14:paraId="11ED873E" w14:textId="77777777" w:rsidR="009225CF" w:rsidRDefault="009225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8F75" w14:textId="77777777" w:rsidR="000F74F0" w:rsidRDefault="000F74F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9F67E" w14:textId="77777777" w:rsidR="00C73146" w:rsidRDefault="00C73146">
      <w:r>
        <w:separator/>
      </w:r>
    </w:p>
    <w:p w14:paraId="5732485E" w14:textId="77777777" w:rsidR="00C73146" w:rsidRDefault="00C73146"/>
  </w:footnote>
  <w:footnote w:type="continuationSeparator" w:id="0">
    <w:p w14:paraId="41DB8DCA" w14:textId="77777777" w:rsidR="00C73146" w:rsidRDefault="00C73146">
      <w:r>
        <w:continuationSeparator/>
      </w:r>
    </w:p>
    <w:p w14:paraId="1EDB4C16" w14:textId="77777777" w:rsidR="00C73146" w:rsidRDefault="00C731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58B8" w14:textId="77777777" w:rsidR="000F74F0" w:rsidRDefault="000F74F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E701" w14:textId="77777777" w:rsidR="000F74F0" w:rsidRDefault="000F74F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3A6B5" w14:textId="77777777" w:rsidR="000F74F0" w:rsidRDefault="000F74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FE9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EF2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D36C9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09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1E6A2DE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8FC0322"/>
    <w:multiLevelType w:val="multilevel"/>
    <w:tmpl w:val="015ED80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D6774B8"/>
    <w:multiLevelType w:val="multilevel"/>
    <w:tmpl w:val="10D6289E"/>
    <w:lvl w:ilvl="0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8A"/>
    <w:rsid w:val="0009158A"/>
    <w:rsid w:val="000F74F0"/>
    <w:rsid w:val="00104A26"/>
    <w:rsid w:val="00176DD5"/>
    <w:rsid w:val="00263DFE"/>
    <w:rsid w:val="005D08CF"/>
    <w:rsid w:val="006F22E5"/>
    <w:rsid w:val="007B01B5"/>
    <w:rsid w:val="00907B60"/>
    <w:rsid w:val="009225CF"/>
    <w:rsid w:val="009F6F23"/>
    <w:rsid w:val="00AA4CC4"/>
    <w:rsid w:val="00B12859"/>
    <w:rsid w:val="00B75702"/>
    <w:rsid w:val="00B75EE5"/>
    <w:rsid w:val="00BE379B"/>
    <w:rsid w:val="00BF1205"/>
    <w:rsid w:val="00C279D4"/>
    <w:rsid w:val="00C73146"/>
    <w:rsid w:val="00CB496D"/>
    <w:rsid w:val="00CD666D"/>
    <w:rsid w:val="00D42563"/>
    <w:rsid w:val="00E056BF"/>
    <w:rsid w:val="00E45178"/>
    <w:rsid w:val="00ED09CD"/>
    <w:rsid w:val="00F4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D227F1"/>
  <w15:chartTrackingRefBased/>
  <w15:docId w15:val="{57EE5382-02B4-4E0E-8276-E8753A7A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563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1"/>
      </w:numPr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Numerada">
    <w:name w:val="List Number"/>
    <w:basedOn w:val="Normal"/>
    <w:uiPriority w:val="9"/>
    <w:qFormat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sid w:val="00D42563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BE379B"/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BE379B"/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BE379B"/>
    <w:rPr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BE379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E379B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E379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E379B"/>
    <w:rPr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E379B"/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379B"/>
    <w:rPr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E379B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BE379B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BE379B"/>
    <w:rPr>
      <w:rFonts w:ascii="Consolas" w:hAnsi="Consolas"/>
      <w:sz w:val="22"/>
      <w:szCs w:val="21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sl\AppData\Roaming\Microsoft\Templates\Anota&#231;&#245;es%20gerais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Anotações gerais</Template>
  <TotalTime>2</TotalTime>
  <Pages>1</Pages>
  <Words>35</Words>
  <Characters>190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haislan willian</dc:creator>
  <cp:keywords/>
  <dc:description/>
  <cp:lastModifiedBy>haislan willian</cp:lastModifiedBy>
  <cp:revision>1</cp:revision>
  <dcterms:created xsi:type="dcterms:W3CDTF">2024-05-13T17:59:00Z</dcterms:created>
  <dcterms:modified xsi:type="dcterms:W3CDTF">2024-05-13T18:01:00Z</dcterms:modified>
</cp:coreProperties>
</file>