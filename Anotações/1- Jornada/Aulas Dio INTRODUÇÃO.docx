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1499" w14:textId="46936777" w:rsidR="009225CF" w:rsidRPr="004B75A9" w:rsidRDefault="004B75A9" w:rsidP="004B75A9">
      <w:pPr>
        <w:rPr>
          <w:b/>
          <w:bCs/>
          <w:color w:val="auto"/>
          <w:lang w:val="pt-BR"/>
        </w:rPr>
      </w:pPr>
      <w:r w:rsidRPr="004B75A9">
        <w:rPr>
          <w:b/>
          <w:bCs/>
          <w:color w:val="auto"/>
          <w:lang w:val="pt-BR"/>
        </w:rPr>
        <w:t>Aulas Dio primeira</w:t>
      </w:r>
      <w:r w:rsidR="00DB12D6">
        <w:rPr>
          <w:b/>
          <w:bCs/>
          <w:color w:val="auto"/>
          <w:lang w:val="pt-BR"/>
        </w:rPr>
        <w:t>s</w:t>
      </w:r>
      <w:r w:rsidRPr="004B75A9">
        <w:rPr>
          <w:b/>
          <w:bCs/>
          <w:color w:val="auto"/>
          <w:lang w:val="pt-BR"/>
        </w:rPr>
        <w:t xml:space="preserve"> aula</w:t>
      </w:r>
      <w:r w:rsidR="00DB12D6">
        <w:rPr>
          <w:b/>
          <w:bCs/>
          <w:color w:val="auto"/>
          <w:lang w:val="pt-BR"/>
        </w:rPr>
        <w:t>s</w:t>
      </w:r>
      <w:r w:rsidRPr="004B75A9">
        <w:rPr>
          <w:b/>
          <w:bCs/>
          <w:color w:val="auto"/>
          <w:lang w:val="pt-BR"/>
        </w:rPr>
        <w:t>.</w:t>
      </w:r>
    </w:p>
    <w:p w14:paraId="0A61B5B5" w14:textId="61849E1E" w:rsidR="004B75A9" w:rsidRPr="004B75A9" w:rsidRDefault="004B75A9" w:rsidP="004B75A9">
      <w:pPr>
        <w:rPr>
          <w:color w:val="auto"/>
          <w:lang w:val="pt-BR"/>
        </w:rPr>
      </w:pPr>
    </w:p>
    <w:p w14:paraId="37B2DC09" w14:textId="70B09A90" w:rsidR="004B75A9" w:rsidRPr="004B75A9" w:rsidRDefault="004B75A9" w:rsidP="004B75A9">
      <w:pPr>
        <w:rPr>
          <w:color w:val="auto"/>
          <w:lang w:val="pt-BR"/>
        </w:rPr>
      </w:pPr>
      <w:r w:rsidRPr="004B75A9">
        <w:rPr>
          <w:color w:val="auto"/>
          <w:lang w:val="pt-BR"/>
        </w:rPr>
        <w:t>O que é DIO? Descobrimento Interatividade Oportunidade</w:t>
      </w:r>
    </w:p>
    <w:p w14:paraId="7B0F3267" w14:textId="77777777" w:rsidR="004B75A9" w:rsidRPr="004B75A9" w:rsidRDefault="004B75A9" w:rsidP="004B75A9">
      <w:pPr>
        <w:rPr>
          <w:color w:val="auto"/>
          <w:lang w:val="pt-BR"/>
        </w:rPr>
      </w:pPr>
      <w:r w:rsidRPr="004B75A9">
        <w:rPr>
          <w:color w:val="auto"/>
          <w:lang w:val="pt-BR"/>
        </w:rPr>
        <w:t>Ecossistema de desenvolvimento de software, para pessoas que está entrando no mercado, ou migrando de carreira.</w:t>
      </w:r>
    </w:p>
    <w:p w14:paraId="50724A07" w14:textId="77777777" w:rsidR="004B75A9" w:rsidRPr="004B75A9" w:rsidRDefault="004B75A9" w:rsidP="004B75A9">
      <w:pPr>
        <w:rPr>
          <w:color w:val="auto"/>
          <w:lang w:val="pt-BR"/>
        </w:rPr>
      </w:pPr>
    </w:p>
    <w:p w14:paraId="1E09DC06" w14:textId="1981B0D8" w:rsidR="004B75A9" w:rsidRDefault="004B75A9" w:rsidP="004B75A9">
      <w:pPr>
        <w:rPr>
          <w:color w:val="auto"/>
          <w:lang w:val="pt-BR"/>
        </w:rPr>
      </w:pPr>
      <w:r w:rsidRPr="004B75A9">
        <w:rPr>
          <w:color w:val="auto"/>
          <w:lang w:val="pt-BR"/>
        </w:rPr>
        <w:t>Metodologia e Oportunidades</w:t>
      </w:r>
      <w:r>
        <w:rPr>
          <w:color w:val="auto"/>
          <w:lang w:val="pt-BR"/>
        </w:rPr>
        <w:t>?</w:t>
      </w:r>
    </w:p>
    <w:p w14:paraId="1F6A0A44" w14:textId="2495F69A" w:rsidR="004B75A9" w:rsidRDefault="004B75A9" w:rsidP="004B75A9">
      <w:pPr>
        <w:rPr>
          <w:color w:val="auto"/>
          <w:lang w:val="pt-BR"/>
        </w:rPr>
      </w:pPr>
      <w:r>
        <w:rPr>
          <w:color w:val="auto"/>
          <w:lang w:val="pt-BR"/>
        </w:rPr>
        <w:t>Conexão de pessoas, networking, aprendizado.</w:t>
      </w:r>
    </w:p>
    <w:p w14:paraId="28223ED3" w14:textId="44D0E611" w:rsidR="004B75A9" w:rsidRDefault="004B75A9" w:rsidP="004B75A9">
      <w:pPr>
        <w:rPr>
          <w:color w:val="auto"/>
          <w:lang w:val="pt-BR"/>
        </w:rPr>
      </w:pPr>
    </w:p>
    <w:p w14:paraId="1D16E39C" w14:textId="34E1D0EB" w:rsidR="004B75A9" w:rsidRDefault="004B75A9" w:rsidP="004B75A9">
      <w:pPr>
        <w:rPr>
          <w:color w:val="auto"/>
          <w:lang w:val="pt-BR"/>
        </w:rPr>
      </w:pPr>
      <w:r>
        <w:rPr>
          <w:color w:val="auto"/>
          <w:lang w:val="pt-BR"/>
        </w:rPr>
        <w:t>3 dicas de ouros fundamentais:</w:t>
      </w:r>
    </w:p>
    <w:p w14:paraId="561884A9" w14:textId="2F446B09" w:rsidR="004B75A9" w:rsidRPr="00DB12D6" w:rsidRDefault="004B75A9" w:rsidP="00DB12D6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 w:rsidRPr="00DB12D6">
        <w:rPr>
          <w:color w:val="auto"/>
          <w:lang w:val="pt-BR"/>
        </w:rPr>
        <w:t xml:space="preserve">Autonomia, eu tenho meu tempo para estudar no meu </w:t>
      </w:r>
      <w:r w:rsidR="00DB12D6" w:rsidRPr="00DB12D6">
        <w:rPr>
          <w:color w:val="auto"/>
          <w:lang w:val="pt-BR"/>
        </w:rPr>
        <w:t>ritmo</w:t>
      </w:r>
    </w:p>
    <w:p w14:paraId="48C61887" w14:textId="6BEDFDC4" w:rsidR="004B75A9" w:rsidRPr="00DB12D6" w:rsidRDefault="004B75A9" w:rsidP="00DB12D6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 w:rsidRPr="00DB12D6">
        <w:rPr>
          <w:color w:val="auto"/>
          <w:lang w:val="pt-BR"/>
        </w:rPr>
        <w:t>Protagonismo, se eu não fizer ninguém vai fazer por mim</w:t>
      </w:r>
    </w:p>
    <w:p w14:paraId="7B94986F" w14:textId="2A21EAEE" w:rsidR="004B75A9" w:rsidRDefault="00DB12D6" w:rsidP="00DB12D6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 w:rsidRPr="00DB12D6">
        <w:rPr>
          <w:color w:val="auto"/>
          <w:lang w:val="pt-BR"/>
        </w:rPr>
        <w:t>Gestão de tempo, gerenciar tempo para poder estudar para que eu possa aprender.</w:t>
      </w:r>
    </w:p>
    <w:p w14:paraId="6BCBF9B2" w14:textId="6FFD8AE9" w:rsidR="00DB12D6" w:rsidRDefault="00DB12D6" w:rsidP="00DB12D6">
      <w:pPr>
        <w:rPr>
          <w:color w:val="auto"/>
          <w:lang w:val="pt-BR"/>
        </w:rPr>
      </w:pPr>
    </w:p>
    <w:p w14:paraId="6CC70953" w14:textId="0699AD69" w:rsidR="00DB12D6" w:rsidRDefault="00DB12D6" w:rsidP="00DB12D6">
      <w:pPr>
        <w:rPr>
          <w:color w:val="auto"/>
          <w:lang w:val="pt-BR"/>
        </w:rPr>
      </w:pPr>
      <w:r>
        <w:rPr>
          <w:color w:val="auto"/>
          <w:lang w:val="pt-BR"/>
        </w:rPr>
        <w:t>Comunidade Dio.</w:t>
      </w:r>
    </w:p>
    <w:p w14:paraId="10BF2009" w14:textId="3911BFC1" w:rsidR="00DB12D6" w:rsidRDefault="00DB12D6" w:rsidP="00DB12D6">
      <w:pPr>
        <w:rPr>
          <w:color w:val="auto"/>
          <w:lang w:val="pt-BR"/>
        </w:rPr>
      </w:pPr>
      <w:r>
        <w:rPr>
          <w:color w:val="auto"/>
          <w:lang w:val="pt-BR"/>
        </w:rPr>
        <w:t>Preenchimento do currículo</w:t>
      </w:r>
    </w:p>
    <w:p w14:paraId="78F61C49" w14:textId="77777777" w:rsidR="00DB12D6" w:rsidRDefault="00DB12D6" w:rsidP="00DB12D6">
      <w:pPr>
        <w:rPr>
          <w:color w:val="auto"/>
          <w:lang w:val="pt-BR"/>
        </w:rPr>
      </w:pPr>
    </w:p>
    <w:p w14:paraId="4A50B143" w14:textId="14A8202C" w:rsidR="00DB12D6" w:rsidRDefault="00DB12D6" w:rsidP="00DB12D6">
      <w:pPr>
        <w:rPr>
          <w:color w:val="auto"/>
          <w:lang w:val="pt-BR"/>
        </w:rPr>
      </w:pPr>
      <w:r>
        <w:rPr>
          <w:color w:val="auto"/>
          <w:lang w:val="pt-BR"/>
        </w:rPr>
        <w:t>Onde tirar a dúvidas:</w:t>
      </w:r>
    </w:p>
    <w:p w14:paraId="10E6F102" w14:textId="4C09AEA8" w:rsidR="00DB12D6" w:rsidRDefault="00DB12D6" w:rsidP="00DB12D6">
      <w:pPr>
        <w:rPr>
          <w:color w:val="auto"/>
          <w:lang w:val="pt-BR"/>
        </w:rPr>
      </w:pPr>
      <w:r>
        <w:rPr>
          <w:color w:val="auto"/>
          <w:lang w:val="pt-BR"/>
        </w:rPr>
        <w:t>Perfil &gt; Certificados &gt; Ajuda / Suporte</w:t>
      </w:r>
    </w:p>
    <w:p w14:paraId="4537BE49" w14:textId="068BD921" w:rsidR="00DB12D6" w:rsidRDefault="00DB12D6" w:rsidP="00DB12D6">
      <w:pPr>
        <w:rPr>
          <w:color w:val="auto"/>
          <w:lang w:val="pt-BR"/>
        </w:rPr>
      </w:pPr>
    </w:p>
    <w:p w14:paraId="3E157BF7" w14:textId="2A7E38C0" w:rsidR="00DB12D6" w:rsidRDefault="00DB12D6" w:rsidP="00DB12D6">
      <w:pPr>
        <w:rPr>
          <w:color w:val="auto"/>
          <w:lang w:val="pt-BR"/>
        </w:rPr>
      </w:pPr>
      <w:r>
        <w:rPr>
          <w:color w:val="auto"/>
          <w:lang w:val="pt-BR"/>
        </w:rPr>
        <w:t>Onde compartilhar minhas experiencias</w:t>
      </w:r>
    </w:p>
    <w:p w14:paraId="4753EFCC" w14:textId="34484B6B" w:rsidR="00DB12D6" w:rsidRDefault="00DB12D6" w:rsidP="00DB12D6">
      <w:pPr>
        <w:rPr>
          <w:color w:val="auto"/>
          <w:lang w:val="pt-BR"/>
        </w:rPr>
      </w:pPr>
      <w:r>
        <w:rPr>
          <w:color w:val="auto"/>
          <w:lang w:val="pt-BR"/>
        </w:rPr>
        <w:t>Room</w:t>
      </w:r>
    </w:p>
    <w:p w14:paraId="54822621" w14:textId="1FFDAD29" w:rsidR="00DB12D6" w:rsidRDefault="00DB12D6" w:rsidP="00DB12D6">
      <w:pPr>
        <w:rPr>
          <w:color w:val="auto"/>
          <w:lang w:val="pt-BR"/>
        </w:rPr>
      </w:pPr>
    </w:p>
    <w:p w14:paraId="61E8CA52" w14:textId="463A7F0A" w:rsidR="00DB12D6" w:rsidRDefault="00DB12D6" w:rsidP="00DB12D6">
      <w:pPr>
        <w:rPr>
          <w:color w:val="auto"/>
          <w:lang w:val="pt-BR"/>
        </w:rPr>
      </w:pPr>
      <w:r>
        <w:rPr>
          <w:color w:val="auto"/>
          <w:lang w:val="pt-BR"/>
        </w:rPr>
        <w:t>Dio Play:</w:t>
      </w:r>
    </w:p>
    <w:p w14:paraId="4D286FE2" w14:textId="5C750FD8" w:rsidR="00DB12D6" w:rsidRDefault="00DB12D6" w:rsidP="00DB12D6">
      <w:pPr>
        <w:rPr>
          <w:color w:val="auto"/>
          <w:lang w:val="pt-BR"/>
        </w:rPr>
      </w:pPr>
      <w:r>
        <w:rPr>
          <w:color w:val="auto"/>
          <w:lang w:val="pt-BR"/>
        </w:rPr>
        <w:t>Mentorias/ cursos/ projetos/ series</w:t>
      </w:r>
    </w:p>
    <w:p w14:paraId="11EDC071" w14:textId="68FC62E6" w:rsidR="00DB12D6" w:rsidRDefault="00DB12D6" w:rsidP="00DB12D6">
      <w:pPr>
        <w:rPr>
          <w:color w:val="auto"/>
          <w:lang w:val="pt-BR"/>
        </w:rPr>
      </w:pPr>
    </w:p>
    <w:p w14:paraId="356B0612" w14:textId="735E74A8" w:rsidR="00DB12D6" w:rsidRDefault="00DB12D6" w:rsidP="00DB12D6">
      <w:pPr>
        <w:rPr>
          <w:color w:val="auto"/>
          <w:lang w:val="pt-BR"/>
        </w:rPr>
      </w:pPr>
      <w:r>
        <w:rPr>
          <w:color w:val="auto"/>
          <w:lang w:val="pt-BR"/>
        </w:rPr>
        <w:t>Area de artigos:</w:t>
      </w:r>
    </w:p>
    <w:p w14:paraId="609E7BC5" w14:textId="7DABF0EB" w:rsidR="00DB12D6" w:rsidRDefault="00DB12D6" w:rsidP="00DB12D6">
      <w:pPr>
        <w:rPr>
          <w:color w:val="auto"/>
          <w:lang w:val="pt-BR"/>
        </w:rPr>
      </w:pPr>
      <w:r>
        <w:rPr>
          <w:color w:val="auto"/>
          <w:lang w:val="pt-BR"/>
        </w:rPr>
        <w:t xml:space="preserve"> Apenas para compartilhar artigos e compartilhas experiencias</w:t>
      </w:r>
    </w:p>
    <w:p w14:paraId="48466FE4" w14:textId="11334770" w:rsidR="00DB12D6" w:rsidRDefault="00F90541" w:rsidP="00DB12D6">
      <w:pPr>
        <w:rPr>
          <w:color w:val="auto"/>
          <w:lang w:val="pt-BR"/>
        </w:rPr>
      </w:pPr>
      <w:r>
        <w:rPr>
          <w:color w:val="auto"/>
          <w:lang w:val="pt-BR"/>
        </w:rPr>
        <w:t>Você NÃO pode tirar dúvidas Técnicas, na área de artigos.</w:t>
      </w:r>
    </w:p>
    <w:p w14:paraId="447583D7" w14:textId="26F42930" w:rsidR="00F90541" w:rsidRDefault="00F90541" w:rsidP="00DB12D6">
      <w:pPr>
        <w:rPr>
          <w:color w:val="auto"/>
          <w:lang w:val="pt-BR"/>
        </w:rPr>
      </w:pPr>
      <w:r>
        <w:rPr>
          <w:color w:val="auto"/>
          <w:lang w:val="pt-BR"/>
        </w:rPr>
        <w:t>Além de duvidas técnicas, não pode solicitar suporte por problemas técnicos.</w:t>
      </w:r>
    </w:p>
    <w:p w14:paraId="7FDCEB1A" w14:textId="3C6900E9" w:rsidR="00F90541" w:rsidRDefault="00F90541" w:rsidP="00DB12D6">
      <w:pPr>
        <w:rPr>
          <w:color w:val="auto"/>
          <w:lang w:val="pt-BR"/>
        </w:rPr>
      </w:pPr>
      <w:r>
        <w:rPr>
          <w:color w:val="auto"/>
          <w:lang w:val="pt-BR"/>
        </w:rPr>
        <w:t>Não pode fazer Propaganda, Venda de serviços, ou prestação de serviços.</w:t>
      </w:r>
    </w:p>
    <w:p w14:paraId="2354C72F" w14:textId="393E6B0B" w:rsidR="00F90541" w:rsidRDefault="00F90541" w:rsidP="00DB12D6">
      <w:pPr>
        <w:rPr>
          <w:color w:val="auto"/>
          <w:lang w:val="pt-BR"/>
        </w:rPr>
      </w:pPr>
      <w:r>
        <w:rPr>
          <w:color w:val="auto"/>
          <w:lang w:val="pt-BR"/>
        </w:rPr>
        <w:t xml:space="preserve"> Não pode divulgar vagas de emprego, área de artigos e somente para compartilhas experiencia.</w:t>
      </w:r>
    </w:p>
    <w:p w14:paraId="2A9D5193" w14:textId="704F404D" w:rsidR="00F90541" w:rsidRDefault="00F90541" w:rsidP="00DB12D6">
      <w:pPr>
        <w:rPr>
          <w:color w:val="auto"/>
          <w:lang w:val="pt-BR"/>
        </w:rPr>
      </w:pPr>
    </w:p>
    <w:p w14:paraId="2B62CA40" w14:textId="40D1D43A" w:rsidR="00F90541" w:rsidRDefault="00F90541" w:rsidP="00DB12D6">
      <w:pPr>
        <w:rPr>
          <w:color w:val="auto"/>
          <w:lang w:val="pt-BR"/>
        </w:rPr>
      </w:pPr>
      <w:r>
        <w:rPr>
          <w:color w:val="auto"/>
          <w:lang w:val="pt-BR"/>
        </w:rPr>
        <w:t>Regras:</w:t>
      </w:r>
    </w:p>
    <w:p w14:paraId="4CC79B92" w14:textId="448F9D05" w:rsidR="00F90541" w:rsidRDefault="00F90541" w:rsidP="00DB12D6">
      <w:pPr>
        <w:rPr>
          <w:color w:val="auto"/>
          <w:lang w:val="pt-BR"/>
        </w:rPr>
      </w:pPr>
      <w:r>
        <w:rPr>
          <w:color w:val="auto"/>
          <w:lang w:val="pt-BR"/>
        </w:rPr>
        <w:t xml:space="preserve">Acolhimento </w:t>
      </w:r>
    </w:p>
    <w:p w14:paraId="548797DD" w14:textId="01AB2A7C" w:rsidR="00F90541" w:rsidRDefault="00F90541" w:rsidP="00DB12D6">
      <w:pPr>
        <w:rPr>
          <w:color w:val="auto"/>
          <w:lang w:val="pt-BR"/>
        </w:rPr>
      </w:pPr>
      <w:r>
        <w:rPr>
          <w:color w:val="auto"/>
          <w:lang w:val="pt-BR"/>
        </w:rPr>
        <w:t>Empatia</w:t>
      </w:r>
    </w:p>
    <w:p w14:paraId="1E898462" w14:textId="0F7A9803" w:rsidR="00F90541" w:rsidRDefault="00F90541" w:rsidP="00DB12D6">
      <w:pPr>
        <w:rPr>
          <w:color w:val="auto"/>
          <w:lang w:val="pt-BR"/>
        </w:rPr>
      </w:pPr>
      <w:r>
        <w:rPr>
          <w:color w:val="auto"/>
          <w:lang w:val="pt-BR"/>
        </w:rPr>
        <w:t>Linguagem empática</w:t>
      </w:r>
    </w:p>
    <w:p w14:paraId="3C87F987" w14:textId="1E4FC48C" w:rsidR="00F90541" w:rsidRDefault="00F90541" w:rsidP="00DB12D6">
      <w:pPr>
        <w:rPr>
          <w:color w:val="auto"/>
          <w:lang w:val="pt-BR"/>
        </w:rPr>
      </w:pPr>
      <w:r>
        <w:rPr>
          <w:color w:val="auto"/>
          <w:lang w:val="pt-BR"/>
        </w:rPr>
        <w:t>Respeito.</w:t>
      </w:r>
    </w:p>
    <w:p w14:paraId="7533ED59" w14:textId="64255BE7" w:rsidR="00F90541" w:rsidRDefault="00F90541" w:rsidP="00DB12D6">
      <w:pPr>
        <w:rPr>
          <w:color w:val="auto"/>
          <w:lang w:val="pt-BR"/>
        </w:rPr>
      </w:pPr>
    </w:p>
    <w:p w14:paraId="1F0EAD58" w14:textId="4408C87B" w:rsidR="00F90541" w:rsidRDefault="00F90541" w:rsidP="00DB12D6">
      <w:pPr>
        <w:rPr>
          <w:color w:val="auto"/>
          <w:lang w:val="pt-BR"/>
        </w:rPr>
      </w:pPr>
      <w:r>
        <w:rPr>
          <w:color w:val="auto"/>
          <w:lang w:val="pt-BR"/>
        </w:rPr>
        <w:t>Desafio:</w:t>
      </w:r>
    </w:p>
    <w:p w14:paraId="1FFFFACA" w14:textId="5A7C17A3" w:rsidR="00F90541" w:rsidRDefault="00F90541" w:rsidP="00DB12D6">
      <w:pPr>
        <w:rPr>
          <w:color w:val="auto"/>
          <w:lang w:val="pt-BR"/>
        </w:rPr>
      </w:pPr>
      <w:r>
        <w:rPr>
          <w:color w:val="auto"/>
          <w:lang w:val="pt-BR"/>
        </w:rPr>
        <w:t>Compartilhar artigo.</w:t>
      </w:r>
    </w:p>
    <w:p w14:paraId="65A3B097" w14:textId="53BA6BAB" w:rsidR="00F90541" w:rsidRDefault="00F90541" w:rsidP="00DB12D6">
      <w:pPr>
        <w:rPr>
          <w:color w:val="auto"/>
          <w:lang w:val="pt-BR"/>
        </w:rPr>
      </w:pPr>
    </w:p>
    <w:p w14:paraId="31C15EA8" w14:textId="77777777" w:rsidR="00F90541" w:rsidRDefault="00F90541" w:rsidP="00DB12D6">
      <w:pPr>
        <w:rPr>
          <w:color w:val="auto"/>
          <w:lang w:val="pt-BR"/>
        </w:rPr>
      </w:pPr>
    </w:p>
    <w:p w14:paraId="24051C30" w14:textId="77777777" w:rsidR="00F90541" w:rsidRDefault="00F90541" w:rsidP="00DB12D6">
      <w:pPr>
        <w:rPr>
          <w:color w:val="auto"/>
          <w:lang w:val="pt-BR"/>
        </w:rPr>
      </w:pPr>
    </w:p>
    <w:p w14:paraId="676AEB58" w14:textId="77777777" w:rsidR="00DB12D6" w:rsidRPr="00DB12D6" w:rsidRDefault="00DB12D6" w:rsidP="00DB12D6">
      <w:pPr>
        <w:rPr>
          <w:color w:val="auto"/>
          <w:lang w:val="pt-BR"/>
        </w:rPr>
      </w:pPr>
    </w:p>
    <w:p w14:paraId="588927F4" w14:textId="77777777" w:rsidR="00DB12D6" w:rsidRPr="00DB12D6" w:rsidRDefault="00DB12D6" w:rsidP="00DB12D6">
      <w:pPr>
        <w:pStyle w:val="PargrafodaLista"/>
        <w:rPr>
          <w:color w:val="auto"/>
          <w:lang w:val="pt-BR"/>
        </w:rPr>
      </w:pPr>
    </w:p>
    <w:p w14:paraId="1DB8EDBA" w14:textId="77777777" w:rsidR="00DB12D6" w:rsidRDefault="00DB12D6" w:rsidP="004B75A9">
      <w:pPr>
        <w:rPr>
          <w:color w:val="auto"/>
          <w:lang w:val="pt-BR"/>
        </w:rPr>
      </w:pPr>
    </w:p>
    <w:p w14:paraId="33F3A1E1" w14:textId="77777777" w:rsidR="004B75A9" w:rsidRPr="004B75A9" w:rsidRDefault="004B75A9" w:rsidP="004B75A9">
      <w:pPr>
        <w:rPr>
          <w:color w:val="auto"/>
          <w:lang w:val="pt-BR"/>
        </w:rPr>
      </w:pPr>
    </w:p>
    <w:p w14:paraId="1F337CD7" w14:textId="3F53FBAC" w:rsidR="004B75A9" w:rsidRPr="004B75A9" w:rsidRDefault="004B75A9" w:rsidP="004B75A9">
      <w:pPr>
        <w:rPr>
          <w:color w:val="auto"/>
          <w:lang w:val="pt-BR"/>
        </w:rPr>
      </w:pPr>
      <w:r w:rsidRPr="004B75A9">
        <w:rPr>
          <w:color w:val="auto"/>
          <w:lang w:val="pt-BR"/>
        </w:rPr>
        <w:lastRenderedPageBreak/>
        <w:t xml:space="preserve"> </w:t>
      </w:r>
    </w:p>
    <w:sectPr w:rsidR="004B75A9" w:rsidRPr="004B75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ACEB5" w14:textId="77777777" w:rsidR="003F69F2" w:rsidRDefault="003F69F2">
      <w:r>
        <w:separator/>
      </w:r>
    </w:p>
    <w:p w14:paraId="2158CC4C" w14:textId="77777777" w:rsidR="003F69F2" w:rsidRDefault="003F69F2"/>
  </w:endnote>
  <w:endnote w:type="continuationSeparator" w:id="0">
    <w:p w14:paraId="7C209006" w14:textId="77777777" w:rsidR="003F69F2" w:rsidRDefault="003F69F2">
      <w:r>
        <w:continuationSeparator/>
      </w:r>
    </w:p>
    <w:p w14:paraId="084240A7" w14:textId="77777777" w:rsidR="003F69F2" w:rsidRDefault="003F69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4476" w14:textId="77777777" w:rsidR="000F74F0" w:rsidRDefault="000F74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layout do número da página do rodapé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57EDACBD" w14:textId="77777777">
          <w:tc>
            <w:tcPr>
              <w:tcW w:w="3116" w:type="dxa"/>
            </w:tcPr>
            <w:p w14:paraId="3E5F1369" w14:textId="77777777" w:rsidR="009225CF" w:rsidRDefault="00176DD5">
              <w:pPr>
                <w:pStyle w:val="Rodap"/>
              </w:pPr>
              <w:r>
                <w:rPr>
                  <w:lang w:val="pt-BR" w:bidi="pt-BR"/>
                </w:rPr>
                <w:fldChar w:fldCharType="begin"/>
              </w:r>
              <w:r>
                <w:rPr>
                  <w:lang w:val="pt-BR" w:bidi="pt-BR"/>
                </w:rPr>
                <w:instrText xml:space="preserve"> PAGE   \* MERGEFORMAT </w:instrText>
              </w:r>
              <w:r>
                <w:rPr>
                  <w:lang w:val="pt-BR" w:bidi="pt-BR"/>
                </w:rPr>
                <w:fldChar w:fldCharType="separate"/>
              </w:r>
              <w:r w:rsidR="00CD666D">
                <w:rPr>
                  <w:noProof/>
                  <w:lang w:val="pt-BR" w:bidi="pt-BR"/>
                </w:rPr>
                <w:t>2</w:t>
              </w:r>
              <w:r>
                <w:rPr>
                  <w:noProof/>
                  <w:lang w:val="pt-BR" w:bidi="pt-BR"/>
                </w:rPr>
                <w:fldChar w:fldCharType="end"/>
              </w:r>
            </w:p>
          </w:tc>
          <w:tc>
            <w:tcPr>
              <w:tcW w:w="3117" w:type="dxa"/>
            </w:tcPr>
            <w:p w14:paraId="60788693" w14:textId="77777777" w:rsidR="009225CF" w:rsidRDefault="009225CF">
              <w:pPr>
                <w:pStyle w:val="Rodap"/>
                <w:jc w:val="center"/>
              </w:pPr>
            </w:p>
          </w:tc>
          <w:tc>
            <w:tcPr>
              <w:tcW w:w="3117" w:type="dxa"/>
            </w:tcPr>
            <w:p w14:paraId="0ACF90AB" w14:textId="77777777" w:rsidR="009225CF" w:rsidRDefault="009225CF">
              <w:pPr>
                <w:pStyle w:val="Rodap"/>
                <w:jc w:val="right"/>
              </w:pPr>
            </w:p>
          </w:tc>
        </w:tr>
      </w:sdtContent>
    </w:sdt>
  </w:tbl>
  <w:p w14:paraId="5408A67A" w14:textId="77777777" w:rsidR="009225CF" w:rsidRDefault="009225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67FA" w14:textId="77777777" w:rsidR="000F74F0" w:rsidRDefault="000F74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7B9BE" w14:textId="77777777" w:rsidR="003F69F2" w:rsidRDefault="003F69F2">
      <w:r>
        <w:separator/>
      </w:r>
    </w:p>
    <w:p w14:paraId="4ECD7FC5" w14:textId="77777777" w:rsidR="003F69F2" w:rsidRDefault="003F69F2"/>
  </w:footnote>
  <w:footnote w:type="continuationSeparator" w:id="0">
    <w:p w14:paraId="1BB0B634" w14:textId="77777777" w:rsidR="003F69F2" w:rsidRDefault="003F69F2">
      <w:r>
        <w:continuationSeparator/>
      </w:r>
    </w:p>
    <w:p w14:paraId="654AB504" w14:textId="77777777" w:rsidR="003F69F2" w:rsidRDefault="003F69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3B47" w14:textId="77777777" w:rsidR="000F74F0" w:rsidRDefault="000F74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C3F8" w14:textId="77777777" w:rsidR="000F74F0" w:rsidRDefault="000F74F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2E53" w14:textId="77777777" w:rsidR="000F74F0" w:rsidRDefault="000F74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A7FD4"/>
    <w:multiLevelType w:val="hybridMultilevel"/>
    <w:tmpl w:val="6062E9F8"/>
    <w:lvl w:ilvl="0" w:tplc="D0D041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A9"/>
    <w:rsid w:val="000F74F0"/>
    <w:rsid w:val="00104A26"/>
    <w:rsid w:val="00176DD5"/>
    <w:rsid w:val="00263DFE"/>
    <w:rsid w:val="003F69F2"/>
    <w:rsid w:val="004B75A9"/>
    <w:rsid w:val="005D08CF"/>
    <w:rsid w:val="006F22E5"/>
    <w:rsid w:val="007B01B5"/>
    <w:rsid w:val="00907B60"/>
    <w:rsid w:val="009225CF"/>
    <w:rsid w:val="009F6F23"/>
    <w:rsid w:val="00AA4CC4"/>
    <w:rsid w:val="00B12859"/>
    <w:rsid w:val="00B75702"/>
    <w:rsid w:val="00B75EE5"/>
    <w:rsid w:val="00BE379B"/>
    <w:rsid w:val="00BF1205"/>
    <w:rsid w:val="00C279D4"/>
    <w:rsid w:val="00CB496D"/>
    <w:rsid w:val="00CD666D"/>
    <w:rsid w:val="00D42563"/>
    <w:rsid w:val="00DB12D6"/>
    <w:rsid w:val="00E056BF"/>
    <w:rsid w:val="00E45178"/>
    <w:rsid w:val="00ED09CD"/>
    <w:rsid w:val="00F4775B"/>
    <w:rsid w:val="00F9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90646"/>
  <w15:chartTrackingRefBased/>
  <w15:docId w15:val="{E3922CBE-17F3-42D2-81B8-48A7EBF7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42563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E379B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E379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E379B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E379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379B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37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379B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E379B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379B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379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E379B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E379B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DB1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Anota&#231;&#245;es%20gerai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Anotações gerais</Template>
  <TotalTime>30</TotalTime>
  <Pages>3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willian</cp:lastModifiedBy>
  <cp:revision>1</cp:revision>
  <dcterms:created xsi:type="dcterms:W3CDTF">2024-05-09T22:27:00Z</dcterms:created>
  <dcterms:modified xsi:type="dcterms:W3CDTF">2024-05-09T22:57:00Z</dcterms:modified>
</cp:coreProperties>
</file>